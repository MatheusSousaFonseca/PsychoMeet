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DE134" w14:textId="77777777"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14:paraId="5AB5616E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4-15T00:00:00Z">
          <w:dateFormat w:val="dd/MM/yyyy"/>
          <w:lid w:val="pt-BR"/>
          <w:storeMappedDataAs w:val="dateTime"/>
          <w:calendar w:val="gregorian"/>
        </w:date>
      </w:sdtPr>
      <w:sdtContent>
        <w:p w14:paraId="7B67951F" w14:textId="5C686029" w:rsidR="00903C29" w:rsidRPr="002C5A42" w:rsidRDefault="00FF411A" w:rsidP="00903C29">
          <w:pPr>
            <w:pStyle w:val="Subttulo"/>
          </w:pPr>
          <w:r>
            <w:t>15/04/2024</w:t>
          </w:r>
        </w:p>
      </w:sdtContent>
    </w:sdt>
    <w:p w14:paraId="4FD0B022" w14:textId="77777777" w:rsidR="00564B9A" w:rsidRDefault="00564B9A" w:rsidP="00564B9A"/>
    <w:p w14:paraId="1401FB85" w14:textId="301E21C3" w:rsidR="00903C29" w:rsidRPr="00564B9A" w:rsidRDefault="00FF411A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PSYCHOMEET</w:t>
      </w:r>
      <w:r>
        <w:rPr>
          <w:b/>
          <w:color w:val="1F4E79" w:themeColor="accent1" w:themeShade="80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AD7C3" w14:textId="77777777" w:rsidR="00E2495E" w:rsidRDefault="00E2495E">
          <w:pPr>
            <w:pStyle w:val="CabealhodoSumrio"/>
          </w:pPr>
        </w:p>
        <w:p w14:paraId="74B837E8" w14:textId="1E214226" w:rsidR="0071064E" w:rsidRDefault="00E2495E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33520" w:history="1">
            <w:r w:rsidR="0071064E" w:rsidRPr="009E6499">
              <w:rPr>
                <w:rStyle w:val="Hyperlink"/>
                <w:rFonts w:cstheme="minorHAnsi"/>
                <w:noProof/>
              </w:rPr>
              <w:t>1.</w:t>
            </w:r>
            <w:r w:rsidR="0071064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064E" w:rsidRPr="009E6499">
              <w:rPr>
                <w:rStyle w:val="Hyperlink"/>
                <w:rFonts w:cstheme="minorHAnsi"/>
                <w:noProof/>
              </w:rPr>
              <w:t>Módulo Gerência conta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_Toc163933520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2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5A45BF8F" w14:textId="14BEB471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1" w:history="1">
            <w:r w:rsidR="0071064E" w:rsidRPr="009E6499">
              <w:rPr>
                <w:rStyle w:val="Hyperlink"/>
                <w:rFonts w:cstheme="minorHAnsi"/>
                <w:noProof/>
              </w:rPr>
              <w:t>RF 01 – Realizar cadastro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_Toc163933521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2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40D2A997" w14:textId="3B709C23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2" w:history="1">
            <w:r w:rsidR="0071064E" w:rsidRPr="009E6499">
              <w:rPr>
                <w:rStyle w:val="Hyperlink"/>
                <w:rFonts w:cstheme="minorHAnsi"/>
                <w:noProof/>
              </w:rPr>
              <w:t>RF 02 – Editar perfil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_Toc163933522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2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6CC0DB1F" w14:textId="53D841E0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3" w:history="1">
            <w:r w:rsidR="0071064E" w:rsidRPr="009E6499">
              <w:rPr>
                <w:rStyle w:val="Hyperlink"/>
                <w:rFonts w:cstheme="minorHAnsi"/>
                <w:noProof/>
              </w:rPr>
              <w:t>RF 03 – Criar filtro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_Toc163933523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3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3DA3293A" w14:textId="5DAF9437" w:rsidR="0071064E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4" w:history="1">
            <w:r w:rsidR="0071064E" w:rsidRPr="009E6499">
              <w:rPr>
                <w:rStyle w:val="Hyperlink"/>
                <w:rFonts w:cstheme="minorHAnsi"/>
                <w:noProof/>
              </w:rPr>
              <w:t>2.</w:t>
            </w:r>
            <w:r w:rsidR="0071064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064E" w:rsidRPr="009E6499">
              <w:rPr>
                <w:rStyle w:val="Hyperlink"/>
                <w:rFonts w:cstheme="minorHAnsi"/>
                <w:noProof/>
              </w:rPr>
              <w:t>Módulo busca de profissionais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_Toc163933524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3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37715E61" w14:textId="318F343C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5" w:history="1">
            <w:r w:rsidR="0071064E" w:rsidRPr="009E6499">
              <w:rPr>
                <w:rStyle w:val="Hyperlink"/>
                <w:rFonts w:cstheme="minorHAnsi"/>
                <w:noProof/>
              </w:rPr>
              <w:t>RF 04 – Buscar profissionais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_Toc163933525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3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133E6D95" w14:textId="1BD5904A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6" w:history="1">
            <w:r w:rsidR="0071064E" w:rsidRPr="009E6499">
              <w:rPr>
                <w:rStyle w:val="Hyperlink"/>
                <w:rFonts w:cstheme="minorHAnsi"/>
                <w:noProof/>
              </w:rPr>
              <w:t>RF 05 – Visualizar perfil dos psicólogos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_Toc163933526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4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5CFEA566" w14:textId="73F4E7D8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7" w:history="1">
            <w:r w:rsidR="0071064E" w:rsidRPr="009E6499">
              <w:rPr>
                <w:rStyle w:val="Hyperlink"/>
                <w:rFonts w:cstheme="minorHAnsi"/>
                <w:noProof/>
              </w:rPr>
              <w:t>RF 06 – Adicionar psicólogo a lista de favoritos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_Toc163933527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4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301C23B4" w14:textId="69BA999C" w:rsidR="0071064E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8" w:history="1">
            <w:r w:rsidR="0071064E" w:rsidRPr="009E6499">
              <w:rPr>
                <w:rStyle w:val="Hyperlink"/>
                <w:rFonts w:cstheme="minorHAnsi"/>
                <w:noProof/>
              </w:rPr>
              <w:t>3.</w:t>
            </w:r>
            <w:r w:rsidR="0071064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064E" w:rsidRPr="009E6499">
              <w:rPr>
                <w:rStyle w:val="Hyperlink"/>
                <w:rFonts w:cstheme="minorHAnsi"/>
                <w:noProof/>
              </w:rPr>
              <w:t>Módulo Gerência da consulta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_Toc163933528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5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42928E93" w14:textId="464B3B87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29" w:history="1">
            <w:r w:rsidR="0071064E" w:rsidRPr="009E6499">
              <w:rPr>
                <w:rStyle w:val="Hyperlink"/>
                <w:rFonts w:cstheme="minorHAnsi"/>
                <w:noProof/>
              </w:rPr>
              <w:t>RF 07 – Visualizar disponibilidade dos psicólogos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_Toc163933529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5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0B74839C" w14:textId="2035A1FE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0" w:history="1">
            <w:r w:rsidR="0071064E" w:rsidRPr="009E6499">
              <w:rPr>
                <w:rStyle w:val="Hyperlink"/>
                <w:rFonts w:cstheme="minorHAnsi"/>
                <w:noProof/>
              </w:rPr>
              <w:t>RF 8 – Marcar consulta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_Toc163933530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5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0FE9A1DC" w14:textId="0698F685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1" w:history="1">
            <w:r w:rsidR="0071064E" w:rsidRPr="009E6499">
              <w:rPr>
                <w:rStyle w:val="Hyperlink"/>
                <w:rFonts w:cstheme="minorHAnsi"/>
                <w:noProof/>
              </w:rPr>
              <w:t>RF 9 – Remarcar consulta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_Toc163933531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5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10F33284" w14:textId="74FEB0C4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2" w:history="1">
            <w:r w:rsidR="0071064E" w:rsidRPr="009E6499">
              <w:rPr>
                <w:rStyle w:val="Hyperlink"/>
                <w:rFonts w:cstheme="minorHAnsi"/>
                <w:noProof/>
              </w:rPr>
              <w:t>RF 10 – Desmarcar consulta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_Toc163933532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6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5CE5B144" w14:textId="7774BB3F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3" w:history="1">
            <w:r w:rsidR="0071064E" w:rsidRPr="009E6499">
              <w:rPr>
                <w:rStyle w:val="Hyperlink"/>
                <w:rFonts w:cstheme="minorHAnsi"/>
                <w:noProof/>
              </w:rPr>
              <w:t>RF 11 – Realizar pagamento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_Toc163933533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6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72CE6A32" w14:textId="440F4B8C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4" w:history="1">
            <w:r w:rsidR="0071064E" w:rsidRPr="009E6499">
              <w:rPr>
                <w:rStyle w:val="Hyperlink"/>
                <w:rFonts w:cstheme="minorHAnsi"/>
                <w:noProof/>
              </w:rPr>
              <w:t>RF 12 – Receber lembrete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_Toc163933534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6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73CD00F7" w14:textId="2E050C46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5" w:history="1">
            <w:r w:rsidR="0071064E" w:rsidRPr="009E6499">
              <w:rPr>
                <w:rStyle w:val="Hyperlink"/>
                <w:rFonts w:cstheme="minorHAnsi"/>
                <w:noProof/>
              </w:rPr>
              <w:t>RF 13 – Informar disponibilidade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_Toc163933535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7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1AAAE6DD" w14:textId="38A4975F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6" w:history="1">
            <w:r w:rsidR="0071064E" w:rsidRPr="009E6499">
              <w:rPr>
                <w:rStyle w:val="Hyperlink"/>
                <w:rFonts w:cstheme="minorHAnsi"/>
                <w:noProof/>
              </w:rPr>
              <w:t>RF 14 – Aceitar e recusar consultas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_Toc163933536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7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29676BC0" w14:textId="1B0B27FD" w:rsidR="0071064E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7" w:history="1">
            <w:r w:rsidR="0071064E" w:rsidRPr="009E6499">
              <w:rPr>
                <w:rStyle w:val="Hyperlink"/>
                <w:rFonts w:cstheme="minorHAnsi"/>
                <w:noProof/>
              </w:rPr>
              <w:t>4.</w:t>
            </w:r>
            <w:r w:rsidR="0071064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064E" w:rsidRPr="009E6499">
              <w:rPr>
                <w:rStyle w:val="Hyperlink"/>
                <w:rFonts w:cstheme="minorHAnsi"/>
                <w:noProof/>
              </w:rPr>
              <w:t>Módulo Pós-consulta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_Toc163933537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7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7F9D78D1" w14:textId="10A12C68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8" w:history="1">
            <w:r w:rsidR="0071064E" w:rsidRPr="009E6499">
              <w:rPr>
                <w:rStyle w:val="Hyperlink"/>
                <w:rFonts w:cstheme="minorHAnsi"/>
                <w:noProof/>
              </w:rPr>
              <w:t>RF 15 – Fornecer feedbacks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_Toc163933538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7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5730E27C" w14:textId="08F8529B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39" w:history="1">
            <w:r w:rsidR="0071064E" w:rsidRPr="009E6499">
              <w:rPr>
                <w:rStyle w:val="Hyperlink"/>
                <w:rFonts w:cstheme="minorHAnsi"/>
                <w:noProof/>
              </w:rPr>
              <w:t>RF 16 – Acessar histórico de consultas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_Toc163933539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8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096D92EE" w14:textId="5BD9B551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40" w:history="1">
            <w:r w:rsidR="0071064E" w:rsidRPr="009E6499">
              <w:rPr>
                <w:rStyle w:val="Hyperlink"/>
                <w:rFonts w:cstheme="minorHAnsi"/>
                <w:noProof/>
              </w:rPr>
              <w:t>RF 17 – Entrar em contato pelo sistema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_Toc163933540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8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4BAA6CCE" w14:textId="0E9C0D9C" w:rsidR="0071064E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41" w:history="1">
            <w:r w:rsidR="0071064E" w:rsidRPr="009E6499">
              <w:rPr>
                <w:rStyle w:val="Hyperlink"/>
                <w:rFonts w:cstheme="minorHAnsi"/>
                <w:noProof/>
              </w:rPr>
              <w:t>5.</w:t>
            </w:r>
            <w:r w:rsidR="0071064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064E" w:rsidRPr="009E6499">
              <w:rPr>
                <w:rStyle w:val="Hyperlink"/>
                <w:rFonts w:cstheme="minorHAnsi"/>
                <w:noProof/>
              </w:rPr>
              <w:t>Gerência do sistema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_Toc163933541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9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641D0B74" w14:textId="31D7ECE7" w:rsidR="0071064E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3933542" w:history="1">
            <w:r w:rsidR="0071064E" w:rsidRPr="009E6499">
              <w:rPr>
                <w:rStyle w:val="Hyperlink"/>
                <w:rFonts w:cstheme="minorHAnsi"/>
                <w:noProof/>
              </w:rPr>
              <w:t>RF 18 – Implementar medidas de segurança</w:t>
            </w:r>
            <w:r w:rsidR="0071064E">
              <w:rPr>
                <w:noProof/>
                <w:webHidden/>
              </w:rPr>
              <w:tab/>
            </w:r>
            <w:r w:rsidR="0071064E">
              <w:rPr>
                <w:noProof/>
                <w:webHidden/>
              </w:rPr>
              <w:fldChar w:fldCharType="begin"/>
            </w:r>
            <w:r w:rsidR="0071064E">
              <w:rPr>
                <w:noProof/>
                <w:webHidden/>
              </w:rPr>
              <w:instrText xml:space="preserve"> PAGEREF _Toc163933542 \h </w:instrText>
            </w:r>
            <w:r w:rsidR="0071064E">
              <w:rPr>
                <w:noProof/>
                <w:webHidden/>
              </w:rPr>
            </w:r>
            <w:r w:rsidR="0071064E">
              <w:rPr>
                <w:noProof/>
                <w:webHidden/>
              </w:rPr>
              <w:fldChar w:fldCharType="separate"/>
            </w:r>
            <w:r w:rsidR="009360B2">
              <w:rPr>
                <w:noProof/>
                <w:webHidden/>
              </w:rPr>
              <w:t>9</w:t>
            </w:r>
            <w:r w:rsidR="0071064E">
              <w:rPr>
                <w:noProof/>
                <w:webHidden/>
              </w:rPr>
              <w:fldChar w:fldCharType="end"/>
            </w:r>
          </w:hyperlink>
        </w:p>
        <w:p w14:paraId="71011802" w14:textId="494D3B34" w:rsidR="00E2495E" w:rsidRDefault="00E2495E">
          <w:r>
            <w:rPr>
              <w:b/>
              <w:bCs/>
            </w:rPr>
            <w:fldChar w:fldCharType="end"/>
          </w:r>
        </w:p>
      </w:sdtContent>
    </w:sdt>
    <w:p w14:paraId="5202F4AB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56712C58" w14:textId="4A751129" w:rsidR="000F39C8" w:rsidRPr="00FF411A" w:rsidRDefault="000F39C8" w:rsidP="006D0730">
      <w:pPr>
        <w:pStyle w:val="Ttulo2"/>
        <w:spacing w:line="360" w:lineRule="auto"/>
        <w:rPr>
          <w:rFonts w:cstheme="minorHAnsi"/>
          <w:szCs w:val="24"/>
        </w:rPr>
      </w:pPr>
      <w:bookmarkStart w:id="0" w:name="_Toc163933520"/>
      <w:r w:rsidRPr="00FF411A">
        <w:rPr>
          <w:rFonts w:cstheme="minorHAnsi"/>
          <w:szCs w:val="24"/>
        </w:rPr>
        <w:lastRenderedPageBreak/>
        <w:t xml:space="preserve">Módulo </w:t>
      </w:r>
      <w:r w:rsidR="001249A2" w:rsidRPr="00FF411A">
        <w:rPr>
          <w:rFonts w:cstheme="minorHAnsi"/>
          <w:szCs w:val="24"/>
        </w:rPr>
        <w:t>Ger</w:t>
      </w:r>
      <w:r w:rsidR="00D607D3" w:rsidRPr="00FF411A">
        <w:rPr>
          <w:rFonts w:cstheme="minorHAnsi"/>
          <w:szCs w:val="24"/>
        </w:rPr>
        <w:t>ência</w:t>
      </w:r>
      <w:r w:rsidR="001249A2" w:rsidRPr="00FF411A">
        <w:rPr>
          <w:rFonts w:cstheme="minorHAnsi"/>
          <w:szCs w:val="24"/>
        </w:rPr>
        <w:t xml:space="preserve"> conta</w:t>
      </w:r>
      <w:bookmarkEnd w:id="0"/>
    </w:p>
    <w:p w14:paraId="4EBF1F35" w14:textId="77652512" w:rsidR="0004372E" w:rsidRPr="00326605" w:rsidRDefault="003C25BB" w:rsidP="006D0730">
      <w:pPr>
        <w:spacing w:line="360" w:lineRule="auto"/>
        <w:ind w:firstLine="360"/>
        <w:rPr>
          <w:rFonts w:cstheme="minorHAnsi"/>
          <w:iCs/>
          <w:color w:val="auto"/>
          <w:sz w:val="24"/>
          <w:szCs w:val="24"/>
        </w:rPr>
      </w:pPr>
      <w:r w:rsidRPr="00326605">
        <w:rPr>
          <w:rFonts w:cstheme="minorHAnsi"/>
          <w:iCs/>
          <w:color w:val="auto"/>
          <w:sz w:val="24"/>
          <w:szCs w:val="24"/>
        </w:rPr>
        <w:t xml:space="preserve">Este módulo agrupa os requisitos </w:t>
      </w:r>
      <w:r w:rsidR="00D607D3" w:rsidRPr="00326605">
        <w:rPr>
          <w:rFonts w:cstheme="minorHAnsi"/>
          <w:iCs/>
          <w:color w:val="auto"/>
          <w:sz w:val="24"/>
          <w:szCs w:val="24"/>
        </w:rPr>
        <w:t>para gerenciar as contas dos usuários</w:t>
      </w:r>
      <w:r w:rsidRPr="00326605">
        <w:rPr>
          <w:rFonts w:cstheme="minorHAnsi"/>
          <w:iCs/>
          <w:color w:val="auto"/>
          <w:sz w:val="24"/>
          <w:szCs w:val="24"/>
        </w:rPr>
        <w:t>.</w:t>
      </w:r>
    </w:p>
    <w:p w14:paraId="151D1C08" w14:textId="77777777" w:rsidR="0004372E" w:rsidRPr="00FF411A" w:rsidRDefault="0004372E" w:rsidP="006D0730">
      <w:pPr>
        <w:spacing w:line="360" w:lineRule="auto"/>
        <w:ind w:firstLine="360"/>
        <w:rPr>
          <w:rFonts w:cstheme="minorHAnsi"/>
          <w:i/>
          <w:color w:val="auto"/>
          <w:sz w:val="24"/>
          <w:szCs w:val="24"/>
        </w:rPr>
      </w:pPr>
    </w:p>
    <w:p w14:paraId="18C92857" w14:textId="0F2505C5" w:rsidR="003830F0" w:rsidRPr="00FF411A" w:rsidRDefault="003830F0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1" w:name="_Toc163933521"/>
      <w:r w:rsidRPr="00FF411A">
        <w:rPr>
          <w:rFonts w:asciiTheme="minorHAnsi" w:hAnsiTheme="minorHAnsi" w:cstheme="minorHAnsi"/>
        </w:rPr>
        <w:t xml:space="preserve">RF </w:t>
      </w:r>
      <w:r w:rsidR="00003775" w:rsidRPr="00FF411A">
        <w:rPr>
          <w:rFonts w:asciiTheme="minorHAnsi" w:hAnsiTheme="minorHAnsi" w:cstheme="minorHAnsi"/>
        </w:rPr>
        <w:t>01</w:t>
      </w:r>
      <w:r w:rsidRPr="00FF411A">
        <w:rPr>
          <w:rFonts w:asciiTheme="minorHAnsi" w:hAnsiTheme="minorHAnsi" w:cstheme="minorHAnsi"/>
        </w:rPr>
        <w:t xml:space="preserve"> – </w:t>
      </w:r>
      <w:r w:rsidR="001B4870" w:rsidRPr="00FF411A">
        <w:rPr>
          <w:rFonts w:asciiTheme="minorHAnsi" w:hAnsiTheme="minorHAnsi" w:cstheme="minorHAnsi"/>
        </w:rPr>
        <w:t>Realizar cadastro</w:t>
      </w:r>
      <w:bookmarkEnd w:id="1"/>
    </w:p>
    <w:p w14:paraId="4B73933C" w14:textId="77777777" w:rsidR="00887740" w:rsidRPr="00FF411A" w:rsidRDefault="00887740" w:rsidP="006D0730">
      <w:pPr>
        <w:spacing w:line="360" w:lineRule="auto"/>
        <w:rPr>
          <w:rFonts w:cstheme="minorHAnsi"/>
          <w:sz w:val="24"/>
          <w:szCs w:val="24"/>
        </w:rPr>
      </w:pPr>
    </w:p>
    <w:p w14:paraId="781D4561" w14:textId="77777777" w:rsidR="003830F0" w:rsidRPr="00FF411A" w:rsidRDefault="003830F0" w:rsidP="00F04804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386E5D68" w14:textId="6B9EB1E1" w:rsidR="00FF3733" w:rsidRPr="00FF411A" w:rsidRDefault="00FF3733" w:rsidP="00F04804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cadastro, por um usuário que queira cadastrar uma conta no sistema, seja de um paciente ou de um psicólogo.</w:t>
      </w:r>
    </w:p>
    <w:p w14:paraId="7D0233D2" w14:textId="30B61814" w:rsidR="00FF3733" w:rsidRPr="00FF411A" w:rsidRDefault="00FF3733" w:rsidP="00F04804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No cadastro deve-se preencher os seguintes dados: nome, CPF, data de nascimento, e-mail, endereço, foto de perfil em formato jpeg ou png e senha (entradas). No cadastro do psicólogo será necessário mais dados como C</w:t>
      </w:r>
      <w:r w:rsidR="004D1C0B" w:rsidRPr="00FF411A">
        <w:rPr>
          <w:rFonts w:cstheme="minorHAnsi"/>
          <w:color w:val="auto"/>
          <w:sz w:val="24"/>
          <w:szCs w:val="24"/>
        </w:rPr>
        <w:t>R</w:t>
      </w:r>
      <w:r w:rsidRPr="00FF411A">
        <w:rPr>
          <w:rFonts w:cstheme="minorHAnsi"/>
          <w:color w:val="auto"/>
          <w:sz w:val="24"/>
          <w:szCs w:val="24"/>
        </w:rPr>
        <w:t>P, áreas de atuação e valor cobrado.</w:t>
      </w:r>
    </w:p>
    <w:p w14:paraId="588B05B6" w14:textId="77777777" w:rsidR="00FF3733" w:rsidRPr="00FF411A" w:rsidRDefault="00FF3733" w:rsidP="00F04804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Após confirmação de criação do cadastro, o sistema deve possibilitar o acesso as suas funções, como marcar uma consulta, por exemplo (o que o sistema deve fazer).</w:t>
      </w:r>
    </w:p>
    <w:p w14:paraId="1455FE54" w14:textId="14C3B47B" w:rsidR="00FF411A" w:rsidRDefault="00FF3733" w:rsidP="00F04804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O usuário pode consultar seus dados RF 02 – Visualizar meu perfil (saída).</w:t>
      </w:r>
    </w:p>
    <w:p w14:paraId="55EDB2D6" w14:textId="72432100" w:rsidR="00FF3733" w:rsidRPr="00FF411A" w:rsidRDefault="003830F0" w:rsidP="00F04804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Prioridade: </w:t>
      </w:r>
      <w:r w:rsidR="00FF3733" w:rsidRPr="00FF411A">
        <w:rPr>
          <w:rFonts w:cstheme="minorHAnsi"/>
          <w:color w:val="auto"/>
          <w:sz w:val="24"/>
          <w:szCs w:val="24"/>
        </w:rPr>
        <w:t>Requisito essencial</w:t>
      </w:r>
    </w:p>
    <w:p w14:paraId="5CD19285" w14:textId="77777777" w:rsidR="00342AF5" w:rsidRPr="00FF411A" w:rsidRDefault="00342AF5" w:rsidP="006D0730">
      <w:pPr>
        <w:spacing w:line="360" w:lineRule="auto"/>
        <w:rPr>
          <w:rFonts w:cstheme="minorHAnsi"/>
          <w:sz w:val="24"/>
          <w:szCs w:val="24"/>
        </w:rPr>
      </w:pPr>
    </w:p>
    <w:p w14:paraId="6EEEE988" w14:textId="2FF1C8E3" w:rsidR="00080F7E" w:rsidRPr="00FF411A" w:rsidRDefault="00080F7E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2" w:name="_Toc163933522"/>
      <w:r w:rsidRPr="00FF411A">
        <w:rPr>
          <w:rFonts w:asciiTheme="minorHAnsi" w:hAnsiTheme="minorHAnsi" w:cstheme="minorHAnsi"/>
        </w:rPr>
        <w:t xml:space="preserve">RF </w:t>
      </w:r>
      <w:r w:rsidR="001249A2" w:rsidRPr="00FF411A">
        <w:rPr>
          <w:rFonts w:asciiTheme="minorHAnsi" w:hAnsiTheme="minorHAnsi" w:cstheme="minorHAnsi"/>
        </w:rPr>
        <w:t>0</w:t>
      </w:r>
      <w:r w:rsidR="001B4870" w:rsidRPr="00FF411A">
        <w:rPr>
          <w:rFonts w:asciiTheme="minorHAnsi" w:hAnsiTheme="minorHAnsi" w:cstheme="minorHAnsi"/>
        </w:rPr>
        <w:t>2</w:t>
      </w:r>
      <w:r w:rsidRPr="00FF411A">
        <w:rPr>
          <w:rFonts w:asciiTheme="minorHAnsi" w:hAnsiTheme="minorHAnsi" w:cstheme="minorHAnsi"/>
        </w:rPr>
        <w:t xml:space="preserve"> – </w:t>
      </w:r>
      <w:r w:rsidR="001249A2" w:rsidRPr="00FF411A">
        <w:rPr>
          <w:rFonts w:asciiTheme="minorHAnsi" w:hAnsiTheme="minorHAnsi" w:cstheme="minorHAnsi"/>
        </w:rPr>
        <w:t xml:space="preserve">Editar </w:t>
      </w:r>
      <w:r w:rsidR="001B4870" w:rsidRPr="00FF411A">
        <w:rPr>
          <w:rFonts w:asciiTheme="minorHAnsi" w:hAnsiTheme="minorHAnsi" w:cstheme="minorHAnsi"/>
        </w:rPr>
        <w:t>perfil</w:t>
      </w:r>
      <w:bookmarkEnd w:id="2"/>
    </w:p>
    <w:p w14:paraId="43CDF5F9" w14:textId="77777777" w:rsidR="00FF3733" w:rsidRPr="00FF411A" w:rsidRDefault="00FF3733" w:rsidP="006D0730">
      <w:pPr>
        <w:spacing w:line="360" w:lineRule="auto"/>
        <w:rPr>
          <w:rFonts w:cstheme="minorHAnsi"/>
          <w:sz w:val="24"/>
          <w:szCs w:val="24"/>
        </w:rPr>
      </w:pPr>
    </w:p>
    <w:p w14:paraId="5E81F1DA" w14:textId="77777777" w:rsidR="00080F7E" w:rsidRPr="00FF411A" w:rsidRDefault="00080F7E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0348780D" w14:textId="77777777" w:rsidR="00FF3733" w:rsidRPr="00FF411A" w:rsidRDefault="00FF373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edição, por um usuário que queira alterar algum dado do seu perfil no sistema que esteja errado ou desatualizado.</w:t>
      </w:r>
    </w:p>
    <w:p w14:paraId="0E324B2A" w14:textId="77777777" w:rsidR="00FF3733" w:rsidRPr="00FF411A" w:rsidRDefault="00FF373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Na edição deve-se selecionar os campos que desejam ser alterados e modificar o conteúdo do mesmo pela informação atualizada.</w:t>
      </w:r>
    </w:p>
    <w:p w14:paraId="306A90F9" w14:textId="05BF3E3F" w:rsidR="00FF3733" w:rsidRPr="00FF411A" w:rsidRDefault="00FF373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lastRenderedPageBreak/>
        <w:t>Após a alteração, o sistema deve confirmar se o usuário deseja realmente alterar o conteúdo daquele campo e com resposta positiva, o mesmo deve ser alterado (o que o sistema deve fazer).</w:t>
      </w:r>
    </w:p>
    <w:p w14:paraId="7E7F71AD" w14:textId="4A17BFB5" w:rsidR="001B4870" w:rsidRDefault="00080F7E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Prioridade: </w:t>
      </w:r>
      <w:r w:rsidR="00FF3733" w:rsidRPr="00FF411A">
        <w:rPr>
          <w:rFonts w:cstheme="minorHAnsi"/>
          <w:color w:val="auto"/>
          <w:sz w:val="24"/>
          <w:szCs w:val="24"/>
        </w:rPr>
        <w:t>Requisito essencial.</w:t>
      </w:r>
    </w:p>
    <w:p w14:paraId="2BC0D022" w14:textId="77777777" w:rsidR="00FF411A" w:rsidRPr="00FF411A" w:rsidRDefault="00FF411A" w:rsidP="006D0730">
      <w:pPr>
        <w:spacing w:line="360" w:lineRule="auto"/>
        <w:ind w:firstLine="360"/>
        <w:rPr>
          <w:rFonts w:cstheme="minorHAnsi"/>
          <w:color w:val="auto"/>
          <w:sz w:val="24"/>
          <w:szCs w:val="24"/>
        </w:rPr>
      </w:pPr>
    </w:p>
    <w:p w14:paraId="532E92F4" w14:textId="56224393" w:rsidR="001B4870" w:rsidRPr="00FF411A" w:rsidRDefault="001B4870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3" w:name="_Toc163933523"/>
      <w:r w:rsidRPr="00FF411A">
        <w:rPr>
          <w:rFonts w:asciiTheme="minorHAnsi" w:hAnsiTheme="minorHAnsi" w:cstheme="minorHAnsi"/>
        </w:rPr>
        <w:t>RF 03 – Criar filtro</w:t>
      </w:r>
      <w:bookmarkEnd w:id="3"/>
    </w:p>
    <w:p w14:paraId="3CC87C33" w14:textId="77777777" w:rsidR="001B4870" w:rsidRPr="00FF411A" w:rsidRDefault="001B4870" w:rsidP="00455176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2517708" w14:textId="77777777" w:rsidR="001B4870" w:rsidRPr="00FF411A" w:rsidRDefault="001B4870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3A506B30" w14:textId="3D92089A" w:rsidR="001B4870" w:rsidRPr="00FF411A" w:rsidRDefault="001B4870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</w:t>
      </w:r>
      <w:r w:rsidR="009A00B0">
        <w:rPr>
          <w:rFonts w:cstheme="minorHAnsi"/>
          <w:color w:val="auto"/>
          <w:sz w:val="24"/>
          <w:szCs w:val="24"/>
        </w:rPr>
        <w:t>à</w:t>
      </w:r>
      <w:r w:rsidRPr="00FF411A">
        <w:rPr>
          <w:rFonts w:cstheme="minorHAnsi"/>
          <w:color w:val="auto"/>
          <w:sz w:val="24"/>
          <w:szCs w:val="24"/>
        </w:rPr>
        <w:t xml:space="preserve"> funcionalidade de criar filtros para que os pacientes tenham uma maior facilidade em encontrar profissionais que correspondam às suas especificações.</w:t>
      </w:r>
    </w:p>
    <w:p w14:paraId="3A2CDEE3" w14:textId="77777777" w:rsidR="001B4870" w:rsidRPr="00FF411A" w:rsidRDefault="001B4870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Na criação de um filtro devem ser preenchidas as informações: Especialidades, abordagens e públicos.</w:t>
      </w:r>
    </w:p>
    <w:p w14:paraId="2D39B2CE" w14:textId="44E7A55A" w:rsidR="00FF411A" w:rsidRPr="00FF411A" w:rsidRDefault="001B4870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Após a confirmação da criação de um novo filtro, o sistema deve agrupar diversos profissionais correspondentes às especificações descritas pelo usuário.</w:t>
      </w:r>
    </w:p>
    <w:p w14:paraId="713274F4" w14:textId="0C225088" w:rsidR="005A3D16" w:rsidRDefault="001B4870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Prioridade: Requisito essencial</w:t>
      </w:r>
    </w:p>
    <w:p w14:paraId="6E4ADFD1" w14:textId="77777777" w:rsidR="006D0730" w:rsidRPr="006D0730" w:rsidRDefault="006D0730" w:rsidP="006D0730">
      <w:pPr>
        <w:spacing w:line="360" w:lineRule="auto"/>
        <w:ind w:firstLine="360"/>
        <w:rPr>
          <w:rFonts w:cstheme="minorHAnsi"/>
          <w:color w:val="auto"/>
          <w:sz w:val="24"/>
          <w:szCs w:val="24"/>
        </w:rPr>
      </w:pPr>
    </w:p>
    <w:p w14:paraId="012ADDAA" w14:textId="600B90F6" w:rsidR="00DF3B01" w:rsidRPr="00FF411A" w:rsidRDefault="00DF3B01" w:rsidP="006D0730">
      <w:pPr>
        <w:pStyle w:val="Ttulo2"/>
        <w:spacing w:line="360" w:lineRule="auto"/>
        <w:rPr>
          <w:rFonts w:cstheme="minorHAnsi"/>
          <w:szCs w:val="24"/>
        </w:rPr>
      </w:pPr>
      <w:bookmarkStart w:id="4" w:name="_Toc163933524"/>
      <w:r w:rsidRPr="00FF411A">
        <w:rPr>
          <w:rFonts w:cstheme="minorHAnsi"/>
          <w:szCs w:val="24"/>
        </w:rPr>
        <w:t>Módulo busca de profissionais</w:t>
      </w:r>
      <w:bookmarkEnd w:id="4"/>
    </w:p>
    <w:p w14:paraId="1338194C" w14:textId="079B241E" w:rsidR="00DF3B01" w:rsidRPr="00326605" w:rsidRDefault="00DF3B01" w:rsidP="006D0730">
      <w:pPr>
        <w:spacing w:line="360" w:lineRule="auto"/>
        <w:ind w:firstLine="360"/>
        <w:rPr>
          <w:rFonts w:cstheme="minorHAnsi"/>
          <w:iCs/>
          <w:color w:val="auto"/>
          <w:sz w:val="24"/>
          <w:szCs w:val="24"/>
        </w:rPr>
      </w:pPr>
      <w:r w:rsidRPr="00326605">
        <w:rPr>
          <w:rFonts w:cstheme="minorHAnsi"/>
          <w:iCs/>
          <w:color w:val="auto"/>
          <w:sz w:val="24"/>
          <w:szCs w:val="24"/>
        </w:rPr>
        <w:t xml:space="preserve">Este módulo agrupa os requisitos </w:t>
      </w:r>
      <w:r w:rsidR="00D607D3" w:rsidRPr="00326605">
        <w:rPr>
          <w:rFonts w:cstheme="minorHAnsi"/>
          <w:iCs/>
          <w:color w:val="auto"/>
          <w:sz w:val="24"/>
          <w:szCs w:val="24"/>
        </w:rPr>
        <w:t>para buscar profissionais.</w:t>
      </w:r>
    </w:p>
    <w:p w14:paraId="5AD391EF" w14:textId="77777777" w:rsidR="006D0730" w:rsidRPr="006D0730" w:rsidRDefault="006D0730" w:rsidP="006D0730">
      <w:pPr>
        <w:spacing w:line="360" w:lineRule="auto"/>
        <w:ind w:firstLine="360"/>
        <w:rPr>
          <w:rFonts w:cstheme="minorHAnsi"/>
          <w:i/>
          <w:color w:val="auto"/>
          <w:sz w:val="24"/>
          <w:szCs w:val="24"/>
        </w:rPr>
      </w:pPr>
    </w:p>
    <w:p w14:paraId="6A2F2963" w14:textId="73683E4D" w:rsidR="00DF3B01" w:rsidRPr="00FF411A" w:rsidRDefault="00DF3B01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5" w:name="_Toc163933525"/>
      <w:r w:rsidRPr="00FF411A">
        <w:rPr>
          <w:rFonts w:asciiTheme="minorHAnsi" w:hAnsiTheme="minorHAnsi" w:cstheme="minorHAnsi"/>
        </w:rPr>
        <w:t>RF 0</w:t>
      </w:r>
      <w:r w:rsidR="001B4870" w:rsidRPr="00FF411A">
        <w:rPr>
          <w:rFonts w:asciiTheme="minorHAnsi" w:hAnsiTheme="minorHAnsi" w:cstheme="minorHAnsi"/>
        </w:rPr>
        <w:t>4</w:t>
      </w:r>
      <w:r w:rsidRPr="00FF411A">
        <w:rPr>
          <w:rFonts w:asciiTheme="minorHAnsi" w:hAnsiTheme="minorHAnsi" w:cstheme="minorHAnsi"/>
        </w:rPr>
        <w:t xml:space="preserve"> – </w:t>
      </w:r>
      <w:r w:rsidR="00842CFE" w:rsidRPr="00FF411A">
        <w:rPr>
          <w:rFonts w:asciiTheme="minorHAnsi" w:hAnsiTheme="minorHAnsi" w:cstheme="minorHAnsi"/>
        </w:rPr>
        <w:t>Buscar profissionais</w:t>
      </w:r>
      <w:bookmarkEnd w:id="5"/>
    </w:p>
    <w:p w14:paraId="2E539E52" w14:textId="77777777" w:rsidR="00DF3B01" w:rsidRPr="00FF411A" w:rsidRDefault="00DF3B01" w:rsidP="006D0730">
      <w:pPr>
        <w:spacing w:line="360" w:lineRule="auto"/>
        <w:rPr>
          <w:rFonts w:cstheme="minorHAnsi"/>
          <w:sz w:val="24"/>
          <w:szCs w:val="24"/>
        </w:rPr>
      </w:pPr>
    </w:p>
    <w:p w14:paraId="58ED8415" w14:textId="77777777" w:rsidR="00DF3B01" w:rsidRPr="00FF411A" w:rsidRDefault="00DF3B01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1C0767AC" w14:textId="0DB38A87" w:rsidR="00DF3B01" w:rsidRPr="00FF411A" w:rsidRDefault="00DF3B01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</w:t>
      </w:r>
      <w:r w:rsidR="00455176">
        <w:rPr>
          <w:rFonts w:cstheme="minorHAnsi"/>
          <w:color w:val="auto"/>
          <w:sz w:val="24"/>
          <w:szCs w:val="24"/>
        </w:rPr>
        <w:t>à</w:t>
      </w:r>
      <w:r w:rsidRPr="00FF411A">
        <w:rPr>
          <w:rFonts w:cstheme="minorHAnsi"/>
          <w:color w:val="auto"/>
          <w:sz w:val="24"/>
          <w:szCs w:val="24"/>
        </w:rPr>
        <w:t xml:space="preserve"> funcionalid</w:t>
      </w:r>
      <w:r w:rsidR="00842CFE" w:rsidRPr="00FF411A">
        <w:rPr>
          <w:rFonts w:cstheme="minorHAnsi"/>
          <w:color w:val="auto"/>
          <w:sz w:val="24"/>
          <w:szCs w:val="24"/>
        </w:rPr>
        <w:t>ade de busca</w:t>
      </w:r>
      <w:r w:rsidRPr="00FF411A">
        <w:rPr>
          <w:rFonts w:cstheme="minorHAnsi"/>
          <w:color w:val="auto"/>
          <w:sz w:val="24"/>
          <w:szCs w:val="24"/>
        </w:rPr>
        <w:t xml:space="preserve"> </w:t>
      </w:r>
      <w:r w:rsidR="00842CFE" w:rsidRPr="00FF411A">
        <w:rPr>
          <w:rFonts w:cstheme="minorHAnsi"/>
          <w:color w:val="auto"/>
          <w:sz w:val="24"/>
          <w:szCs w:val="24"/>
        </w:rPr>
        <w:t>de profissionais por um paciente através dos filtros RF 05.</w:t>
      </w:r>
    </w:p>
    <w:p w14:paraId="5DED3117" w14:textId="37C2BD5F" w:rsidR="00FF411A" w:rsidRPr="00FF411A" w:rsidRDefault="00842CFE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lastRenderedPageBreak/>
        <w:t>Com acesso ao agrupamento de profissionais feitos pelo sistema, o usuário conseguirá buscar e vi</w:t>
      </w:r>
      <w:r w:rsidR="002205E7" w:rsidRPr="00FF411A">
        <w:rPr>
          <w:rFonts w:cstheme="minorHAnsi"/>
          <w:color w:val="auto"/>
          <w:sz w:val="24"/>
          <w:szCs w:val="24"/>
        </w:rPr>
        <w:t>sualizar as informações do psicólogo RF 0</w:t>
      </w:r>
      <w:r w:rsidR="00D607D3" w:rsidRPr="00FF411A">
        <w:rPr>
          <w:rFonts w:cstheme="minorHAnsi"/>
          <w:color w:val="auto"/>
          <w:sz w:val="24"/>
          <w:szCs w:val="24"/>
        </w:rPr>
        <w:t>5</w:t>
      </w:r>
      <w:r w:rsidR="002205E7" w:rsidRPr="00FF411A">
        <w:rPr>
          <w:rFonts w:cstheme="minorHAnsi"/>
          <w:color w:val="auto"/>
          <w:sz w:val="24"/>
          <w:szCs w:val="24"/>
        </w:rPr>
        <w:t xml:space="preserve"> – Visualizar perfil do psicólogo.</w:t>
      </w:r>
    </w:p>
    <w:p w14:paraId="7EC330FB" w14:textId="6745E417" w:rsidR="00DF3B01" w:rsidRPr="00FF411A" w:rsidRDefault="00DF3B01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Prioridade: Requisito essencial</w:t>
      </w:r>
      <w:r w:rsidR="00D607D3" w:rsidRPr="00FF411A">
        <w:rPr>
          <w:rFonts w:cstheme="minorHAnsi"/>
          <w:color w:val="auto"/>
          <w:sz w:val="24"/>
          <w:szCs w:val="24"/>
        </w:rPr>
        <w:t>.</w:t>
      </w:r>
    </w:p>
    <w:p w14:paraId="1480C422" w14:textId="77777777" w:rsidR="006D0730" w:rsidRPr="00FF411A" w:rsidRDefault="006D0730" w:rsidP="006D0730">
      <w:pPr>
        <w:spacing w:line="360" w:lineRule="auto"/>
        <w:ind w:firstLine="360"/>
        <w:rPr>
          <w:rFonts w:cstheme="minorHAnsi"/>
          <w:color w:val="auto"/>
          <w:sz w:val="24"/>
          <w:szCs w:val="24"/>
        </w:rPr>
      </w:pPr>
    </w:p>
    <w:p w14:paraId="261AB979" w14:textId="67D4113C" w:rsidR="00842CFE" w:rsidRPr="00FF411A" w:rsidRDefault="00842CFE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6" w:name="_Toc163933526"/>
      <w:r w:rsidRPr="00FF411A">
        <w:rPr>
          <w:rFonts w:asciiTheme="minorHAnsi" w:hAnsiTheme="minorHAnsi" w:cstheme="minorHAnsi"/>
        </w:rPr>
        <w:t>RF 0</w:t>
      </w:r>
      <w:r w:rsidR="001B4870" w:rsidRPr="00FF411A">
        <w:rPr>
          <w:rFonts w:asciiTheme="minorHAnsi" w:hAnsiTheme="minorHAnsi" w:cstheme="minorHAnsi"/>
        </w:rPr>
        <w:t>5</w:t>
      </w:r>
      <w:r w:rsidRPr="00FF411A">
        <w:rPr>
          <w:rFonts w:asciiTheme="minorHAnsi" w:hAnsiTheme="minorHAnsi" w:cstheme="minorHAnsi"/>
        </w:rPr>
        <w:t xml:space="preserve"> – Visualizar perfil dos psicólogos</w:t>
      </w:r>
      <w:bookmarkEnd w:id="6"/>
    </w:p>
    <w:p w14:paraId="6A4A27F4" w14:textId="77777777" w:rsidR="00842CFE" w:rsidRPr="00FF411A" w:rsidRDefault="00842CFE" w:rsidP="006D0730">
      <w:pPr>
        <w:spacing w:line="360" w:lineRule="auto"/>
        <w:rPr>
          <w:rFonts w:cstheme="minorHAnsi"/>
          <w:sz w:val="24"/>
          <w:szCs w:val="24"/>
        </w:rPr>
      </w:pPr>
    </w:p>
    <w:p w14:paraId="39EBA30B" w14:textId="77777777" w:rsidR="00842CFE" w:rsidRPr="00FF411A" w:rsidRDefault="00842CFE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1FDAA9F3" w14:textId="6BBFB425" w:rsidR="00842CFE" w:rsidRPr="00FF411A" w:rsidRDefault="00842CFE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</w:t>
      </w:r>
      <w:r w:rsidR="009A00B0">
        <w:rPr>
          <w:rFonts w:cstheme="minorHAnsi"/>
          <w:color w:val="auto"/>
          <w:sz w:val="24"/>
          <w:szCs w:val="24"/>
        </w:rPr>
        <w:t>à</w:t>
      </w:r>
      <w:r w:rsidRPr="00FF411A">
        <w:rPr>
          <w:rFonts w:cstheme="minorHAnsi"/>
          <w:color w:val="auto"/>
          <w:sz w:val="24"/>
          <w:szCs w:val="24"/>
        </w:rPr>
        <w:t xml:space="preserve"> funcionalidade de visualização do perfil do psicólogo</w:t>
      </w:r>
      <w:r w:rsidR="00F76EE2" w:rsidRPr="00FF411A">
        <w:rPr>
          <w:rFonts w:cstheme="minorHAnsi"/>
          <w:color w:val="auto"/>
          <w:sz w:val="24"/>
          <w:szCs w:val="24"/>
        </w:rPr>
        <w:t xml:space="preserve"> para saber suas informações e feedbacks feitos por outros usuários</w:t>
      </w:r>
      <w:r w:rsidRPr="00FF411A">
        <w:rPr>
          <w:rFonts w:cstheme="minorHAnsi"/>
          <w:color w:val="auto"/>
          <w:sz w:val="24"/>
          <w:szCs w:val="24"/>
        </w:rPr>
        <w:t>, por um paciente que queira saber mais informações sobre o profissional</w:t>
      </w:r>
      <w:r w:rsidR="00055122" w:rsidRPr="00FF411A">
        <w:rPr>
          <w:rFonts w:cstheme="minorHAnsi"/>
          <w:color w:val="auto"/>
          <w:sz w:val="24"/>
          <w:szCs w:val="24"/>
        </w:rPr>
        <w:t>.</w:t>
      </w:r>
    </w:p>
    <w:p w14:paraId="51E4F3B4" w14:textId="61092AFB" w:rsidR="00842CFE" w:rsidRPr="00FF411A" w:rsidRDefault="00842CFE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Após visualizar o perfil, o usuário verifica se desejar marcar uma consulta</w:t>
      </w:r>
    </w:p>
    <w:p w14:paraId="57661AE7" w14:textId="647E95CE" w:rsidR="00842CFE" w:rsidRDefault="00842CFE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Prioridade: Requisito essencial</w:t>
      </w:r>
      <w:r w:rsidR="00D607D3" w:rsidRPr="00FF411A">
        <w:rPr>
          <w:rFonts w:cstheme="minorHAnsi"/>
          <w:color w:val="auto"/>
          <w:sz w:val="24"/>
          <w:szCs w:val="24"/>
        </w:rPr>
        <w:t>.</w:t>
      </w:r>
    </w:p>
    <w:p w14:paraId="384E0E79" w14:textId="77777777" w:rsidR="00FF411A" w:rsidRPr="00FF411A" w:rsidRDefault="00FF411A" w:rsidP="006D0730">
      <w:pPr>
        <w:spacing w:line="360" w:lineRule="auto"/>
        <w:ind w:firstLine="360"/>
        <w:rPr>
          <w:rFonts w:cstheme="minorHAnsi"/>
          <w:color w:val="auto"/>
          <w:sz w:val="24"/>
          <w:szCs w:val="24"/>
        </w:rPr>
      </w:pPr>
    </w:p>
    <w:p w14:paraId="71A72570" w14:textId="7ABE1CC7" w:rsidR="002205E7" w:rsidRPr="00FF411A" w:rsidRDefault="002205E7" w:rsidP="006D0730">
      <w:pPr>
        <w:pStyle w:val="Ttulo3"/>
        <w:spacing w:line="360" w:lineRule="auto"/>
        <w:ind w:left="360"/>
        <w:rPr>
          <w:rFonts w:asciiTheme="minorHAnsi" w:hAnsiTheme="minorHAnsi" w:cstheme="minorHAnsi"/>
        </w:rPr>
      </w:pPr>
      <w:bookmarkStart w:id="7" w:name="_Toc163933527"/>
      <w:r w:rsidRPr="00FF411A">
        <w:rPr>
          <w:rFonts w:asciiTheme="minorHAnsi" w:hAnsiTheme="minorHAnsi" w:cstheme="minorHAnsi"/>
        </w:rPr>
        <w:t>RF 0</w:t>
      </w:r>
      <w:r w:rsidR="001B4870" w:rsidRPr="00FF411A">
        <w:rPr>
          <w:rFonts w:asciiTheme="minorHAnsi" w:hAnsiTheme="minorHAnsi" w:cstheme="minorHAnsi"/>
        </w:rPr>
        <w:t>6</w:t>
      </w:r>
      <w:r w:rsidRPr="00FF411A">
        <w:rPr>
          <w:rFonts w:asciiTheme="minorHAnsi" w:hAnsiTheme="minorHAnsi" w:cstheme="minorHAnsi"/>
        </w:rPr>
        <w:t xml:space="preserve"> – Adicionar psicólogo a lista de favoritos</w:t>
      </w:r>
      <w:bookmarkEnd w:id="7"/>
    </w:p>
    <w:p w14:paraId="34543A7E" w14:textId="77777777" w:rsidR="002205E7" w:rsidRPr="00FF411A" w:rsidRDefault="002205E7" w:rsidP="006D0730">
      <w:pPr>
        <w:spacing w:line="360" w:lineRule="auto"/>
        <w:rPr>
          <w:rFonts w:cstheme="minorHAnsi"/>
          <w:sz w:val="24"/>
          <w:szCs w:val="24"/>
        </w:rPr>
      </w:pPr>
    </w:p>
    <w:p w14:paraId="1E54B08B" w14:textId="77777777" w:rsidR="002205E7" w:rsidRPr="00FF411A" w:rsidRDefault="002205E7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Descrição: </w:t>
      </w:r>
    </w:p>
    <w:p w14:paraId="320583E3" w14:textId="462AFFE0" w:rsidR="002205E7" w:rsidRPr="00FF411A" w:rsidRDefault="00271E56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à </w:t>
      </w:r>
      <w:r w:rsidR="002205E7" w:rsidRPr="00FF411A">
        <w:rPr>
          <w:rFonts w:cstheme="minorHAnsi"/>
          <w:color w:val="auto"/>
          <w:sz w:val="24"/>
          <w:szCs w:val="24"/>
        </w:rPr>
        <w:t xml:space="preserve">funcionalidade de adicionar psicólogos a uma lista de favoritos para facilitar o acesso rápido </w:t>
      </w:r>
      <w:proofErr w:type="gramStart"/>
      <w:r w:rsidR="002205E7" w:rsidRPr="00FF411A">
        <w:rPr>
          <w:rFonts w:cstheme="minorHAnsi"/>
          <w:color w:val="auto"/>
          <w:sz w:val="24"/>
          <w:szCs w:val="24"/>
        </w:rPr>
        <w:t>à</w:t>
      </w:r>
      <w:proofErr w:type="gramEnd"/>
      <w:r w:rsidR="002205E7" w:rsidRPr="00FF411A">
        <w:rPr>
          <w:rFonts w:cstheme="minorHAnsi"/>
          <w:color w:val="auto"/>
          <w:sz w:val="24"/>
          <w:szCs w:val="24"/>
        </w:rPr>
        <w:t xml:space="preserve"> seus profissionais favoritos e consultas futuras.</w:t>
      </w:r>
    </w:p>
    <w:p w14:paraId="35D7694A" w14:textId="7CA5D88F" w:rsidR="002205E7" w:rsidRPr="00FF411A" w:rsidRDefault="002205E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O sistema deve permitir </w:t>
      </w:r>
      <w:r w:rsidR="00271E56" w:rsidRPr="00FF411A">
        <w:rPr>
          <w:rFonts w:cstheme="minorHAnsi"/>
          <w:color w:val="auto"/>
          <w:sz w:val="24"/>
          <w:szCs w:val="24"/>
        </w:rPr>
        <w:t>que, ao usuário entrar e visualizar o perfil de um psicólogo tenha a opção de adicionar o mesmo à sua lista de favoritos.</w:t>
      </w:r>
    </w:p>
    <w:p w14:paraId="15D75442" w14:textId="3985E75A" w:rsidR="00FF411A" w:rsidRPr="00FF411A" w:rsidRDefault="00271E56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O sistema deve confirmar a adição do psicólogo a lista de favoritos do usuário, proporcionando uma mensagem de sucesso, o perfil do mesmo</w:t>
      </w:r>
      <w:r w:rsidR="00241102" w:rsidRPr="00FF411A">
        <w:rPr>
          <w:rFonts w:cstheme="minorHAnsi"/>
          <w:color w:val="auto"/>
          <w:sz w:val="24"/>
          <w:szCs w:val="24"/>
        </w:rPr>
        <w:t xml:space="preserve"> ficará salvo na lista do paciente.</w:t>
      </w:r>
    </w:p>
    <w:p w14:paraId="67AC99AE" w14:textId="5F4DF692" w:rsidR="00FF411A" w:rsidRDefault="002205E7" w:rsidP="00455176">
      <w:pPr>
        <w:spacing w:line="360" w:lineRule="auto"/>
        <w:ind w:firstLine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Prioridade: Requisito </w:t>
      </w:r>
      <w:r w:rsidR="00271E56" w:rsidRPr="00FF411A">
        <w:rPr>
          <w:rFonts w:cstheme="minorHAnsi"/>
          <w:color w:val="auto"/>
          <w:sz w:val="24"/>
          <w:szCs w:val="24"/>
        </w:rPr>
        <w:t>desejável</w:t>
      </w:r>
      <w:r w:rsidR="00FF411A">
        <w:rPr>
          <w:rFonts w:cstheme="minorHAnsi"/>
          <w:color w:val="auto"/>
          <w:sz w:val="24"/>
          <w:szCs w:val="24"/>
        </w:rPr>
        <w:t>.</w:t>
      </w:r>
    </w:p>
    <w:p w14:paraId="1DE441BC" w14:textId="77777777" w:rsidR="006D0730" w:rsidRPr="00FF411A" w:rsidRDefault="006D0730" w:rsidP="006D0730">
      <w:pPr>
        <w:spacing w:line="360" w:lineRule="auto"/>
        <w:ind w:firstLine="360"/>
        <w:rPr>
          <w:rFonts w:cstheme="minorHAnsi"/>
          <w:color w:val="auto"/>
          <w:sz w:val="24"/>
          <w:szCs w:val="24"/>
        </w:rPr>
      </w:pPr>
    </w:p>
    <w:p w14:paraId="641CF835" w14:textId="77777777" w:rsidR="00F76EE2" w:rsidRPr="00FF411A" w:rsidRDefault="00F76EE2" w:rsidP="006D0730">
      <w:pPr>
        <w:pStyle w:val="Ttulo2"/>
        <w:spacing w:line="360" w:lineRule="auto"/>
        <w:rPr>
          <w:rFonts w:cstheme="minorHAnsi"/>
          <w:szCs w:val="24"/>
        </w:rPr>
      </w:pPr>
      <w:bookmarkStart w:id="8" w:name="_Toc163933528"/>
      <w:r w:rsidRPr="00FF411A">
        <w:rPr>
          <w:rFonts w:cstheme="minorHAnsi"/>
          <w:szCs w:val="24"/>
        </w:rPr>
        <w:lastRenderedPageBreak/>
        <w:t>Módulo Gerência da consulta</w:t>
      </w:r>
      <w:bookmarkEnd w:id="8"/>
    </w:p>
    <w:p w14:paraId="466AEC02" w14:textId="02638D7B" w:rsidR="00F76EE2" w:rsidRDefault="00D607D3" w:rsidP="006D0730">
      <w:pPr>
        <w:spacing w:line="360" w:lineRule="auto"/>
        <w:ind w:left="360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Este módulo agrupa os requisitos para gerenciar as consultas.</w:t>
      </w:r>
    </w:p>
    <w:p w14:paraId="27A27AB5" w14:textId="77777777" w:rsidR="006D0730" w:rsidRPr="006D0730" w:rsidRDefault="006D0730" w:rsidP="006D0730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0EECF201" w14:textId="749BCAEE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9" w:name="_Toc163933529"/>
      <w:r w:rsidRPr="00FF411A">
        <w:rPr>
          <w:rFonts w:asciiTheme="minorHAnsi" w:hAnsiTheme="minorHAnsi" w:cstheme="minorHAnsi"/>
        </w:rPr>
        <w:t>RF 0</w:t>
      </w:r>
      <w:r w:rsidR="001B4870" w:rsidRPr="00FF411A">
        <w:rPr>
          <w:rFonts w:asciiTheme="minorHAnsi" w:hAnsiTheme="minorHAnsi" w:cstheme="minorHAnsi"/>
        </w:rPr>
        <w:t>7</w:t>
      </w:r>
      <w:r w:rsidRPr="00FF411A">
        <w:rPr>
          <w:rFonts w:asciiTheme="minorHAnsi" w:hAnsiTheme="minorHAnsi" w:cstheme="minorHAnsi"/>
        </w:rPr>
        <w:t xml:space="preserve"> – Visualizar disponibilidade dos psicólogos</w:t>
      </w:r>
      <w:bookmarkEnd w:id="9"/>
    </w:p>
    <w:p w14:paraId="1DF4FFD8" w14:textId="77777777" w:rsidR="00FF411A" w:rsidRPr="00FF411A" w:rsidRDefault="00FF411A" w:rsidP="006D0730">
      <w:pPr>
        <w:spacing w:line="360" w:lineRule="auto"/>
      </w:pPr>
    </w:p>
    <w:p w14:paraId="330CCBB5" w14:textId="77777777" w:rsidR="00F76EE2" w:rsidRPr="00FF411A" w:rsidRDefault="00F76EE2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54619ACE" w14:textId="24325224" w:rsidR="00FF411A" w:rsidRPr="00FF411A" w:rsidRDefault="00F76EE2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à funcionalidade de visualização das disponibilidades de horários do psicólogo para um paciente conseguir saber quais horários estão livres para marcar uma consulta </w:t>
      </w:r>
      <w:r w:rsidR="00D607D3" w:rsidRPr="00FF411A">
        <w:rPr>
          <w:rFonts w:cstheme="minorHAnsi"/>
          <w:color w:val="auto"/>
          <w:sz w:val="24"/>
          <w:szCs w:val="24"/>
        </w:rPr>
        <w:t>(RF 08).</w:t>
      </w:r>
    </w:p>
    <w:p w14:paraId="66A5EEDB" w14:textId="1B1A1648" w:rsidR="00D607D3" w:rsidRPr="00FF411A" w:rsidRDefault="00D607D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Prioridade: Requisito essencial.</w:t>
      </w:r>
    </w:p>
    <w:p w14:paraId="002F268E" w14:textId="77777777" w:rsidR="00F76EE2" w:rsidRPr="00FF411A" w:rsidRDefault="00F76EE2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5068B4BA" w14:textId="7BFFC75C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0" w:name="_Toc163933530"/>
      <w:r w:rsidRPr="00FF411A">
        <w:rPr>
          <w:rFonts w:asciiTheme="minorHAnsi" w:hAnsiTheme="minorHAnsi" w:cstheme="minorHAnsi"/>
        </w:rPr>
        <w:t xml:space="preserve">RF </w:t>
      </w:r>
      <w:r w:rsidR="001B4870" w:rsidRPr="00FF411A">
        <w:rPr>
          <w:rFonts w:asciiTheme="minorHAnsi" w:hAnsiTheme="minorHAnsi" w:cstheme="minorHAnsi"/>
        </w:rPr>
        <w:t>8</w:t>
      </w:r>
      <w:r w:rsidRPr="00FF411A">
        <w:rPr>
          <w:rFonts w:asciiTheme="minorHAnsi" w:hAnsiTheme="minorHAnsi" w:cstheme="minorHAnsi"/>
        </w:rPr>
        <w:t xml:space="preserve"> – Marcar consulta</w:t>
      </w:r>
      <w:bookmarkEnd w:id="10"/>
    </w:p>
    <w:p w14:paraId="2F196496" w14:textId="77777777" w:rsidR="00FF411A" w:rsidRPr="00FF411A" w:rsidRDefault="00FF411A" w:rsidP="006D0730">
      <w:pPr>
        <w:spacing w:line="360" w:lineRule="auto"/>
      </w:pPr>
    </w:p>
    <w:p w14:paraId="3E267915" w14:textId="74FDE815" w:rsidR="00B2175B" w:rsidRPr="00FF411A" w:rsidRDefault="00B2175B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09EE64C8" w14:textId="7585AC5D" w:rsidR="00FF411A" w:rsidRPr="00FF411A" w:rsidRDefault="00B2175B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agendamento de consulta</w:t>
      </w:r>
      <w:r w:rsidR="0089714E" w:rsidRPr="00FF411A">
        <w:rPr>
          <w:rFonts w:cstheme="minorHAnsi"/>
          <w:color w:val="auto"/>
          <w:sz w:val="24"/>
          <w:szCs w:val="24"/>
        </w:rPr>
        <w:t xml:space="preserve"> de acordo com a disponibilidade de horário dos psicólogos (restrição), onde o paciente escolhe o horário desejado (entrada) e o psicólogo analisa se deseja aceitar ou recusar a consulta para a mesma ser marcada </w:t>
      </w:r>
      <w:r w:rsidR="0043099F" w:rsidRPr="00FF411A">
        <w:rPr>
          <w:rFonts w:cstheme="minorHAnsi"/>
          <w:color w:val="auto"/>
          <w:sz w:val="24"/>
          <w:szCs w:val="24"/>
        </w:rPr>
        <w:t xml:space="preserve">mediante aceitação do psicólogo e confirmação do pagamento </w:t>
      </w:r>
      <w:r w:rsidR="0089714E" w:rsidRPr="00FF411A">
        <w:rPr>
          <w:rFonts w:cstheme="minorHAnsi"/>
          <w:color w:val="auto"/>
          <w:sz w:val="24"/>
          <w:szCs w:val="24"/>
        </w:rPr>
        <w:t>(saída).</w:t>
      </w:r>
    </w:p>
    <w:p w14:paraId="2AB949B6" w14:textId="0CFC7F7C" w:rsidR="0089714E" w:rsidRPr="00FF411A" w:rsidRDefault="0089714E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Prioridade: Requisito essencial.</w:t>
      </w:r>
    </w:p>
    <w:p w14:paraId="0D2766A5" w14:textId="77777777" w:rsidR="00FF411A" w:rsidRPr="00FF411A" w:rsidRDefault="00FF411A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4D15E740" w14:textId="15CDAE65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1" w:name="_Toc163933531"/>
      <w:r w:rsidRPr="00FF411A">
        <w:rPr>
          <w:rFonts w:asciiTheme="minorHAnsi" w:hAnsiTheme="minorHAnsi" w:cstheme="minorHAnsi"/>
        </w:rPr>
        <w:t xml:space="preserve">RF </w:t>
      </w:r>
      <w:r w:rsidR="001B4870" w:rsidRPr="00FF411A">
        <w:rPr>
          <w:rFonts w:asciiTheme="minorHAnsi" w:hAnsiTheme="minorHAnsi" w:cstheme="minorHAnsi"/>
        </w:rPr>
        <w:t>9</w:t>
      </w:r>
      <w:r w:rsidRPr="00FF411A">
        <w:rPr>
          <w:rFonts w:asciiTheme="minorHAnsi" w:hAnsiTheme="minorHAnsi" w:cstheme="minorHAnsi"/>
        </w:rPr>
        <w:t xml:space="preserve"> – Remarcar consulta</w:t>
      </w:r>
      <w:bookmarkEnd w:id="11"/>
    </w:p>
    <w:p w14:paraId="35FB76F5" w14:textId="77777777" w:rsidR="00FF411A" w:rsidRPr="00FF411A" w:rsidRDefault="00FF411A" w:rsidP="006D0730">
      <w:pPr>
        <w:spacing w:line="360" w:lineRule="auto"/>
      </w:pPr>
    </w:p>
    <w:p w14:paraId="28166BD8" w14:textId="0D2CA066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78A680C0" w14:textId="465CE9E4" w:rsidR="00FF411A" w:rsidRPr="00FF411A" w:rsidRDefault="0089714E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 xml:space="preserve">Este requisito refere-se à funcionalidade de reagendamento de consulta, </w:t>
      </w:r>
      <w:r w:rsidR="00AB565C" w:rsidRPr="00FF411A">
        <w:rPr>
          <w:rFonts w:cstheme="minorHAnsi"/>
          <w:color w:val="auto"/>
          <w:sz w:val="24"/>
          <w:szCs w:val="24"/>
        </w:rPr>
        <w:t>a</w:t>
      </w:r>
      <w:r w:rsidRPr="00FF411A">
        <w:rPr>
          <w:rFonts w:cstheme="minorHAnsi"/>
          <w:color w:val="auto"/>
          <w:sz w:val="24"/>
          <w:szCs w:val="24"/>
        </w:rPr>
        <w:t xml:space="preserve"> qual precisa estar marcada no sistema </w:t>
      </w:r>
      <w:r w:rsidR="00AB565C" w:rsidRPr="00FF411A">
        <w:rPr>
          <w:rFonts w:cstheme="minorHAnsi"/>
          <w:color w:val="auto"/>
          <w:sz w:val="24"/>
          <w:szCs w:val="24"/>
        </w:rPr>
        <w:t>(restrição) para conseguir escolher outra data (entrada) que esteja disponível (restrição). Após isso, o psicólogo avalia se aceita ou recusa a nova data da consulta, para a mesma ser remarcada (saída).</w:t>
      </w:r>
    </w:p>
    <w:p w14:paraId="406BFBF6" w14:textId="32190528" w:rsidR="00AB565C" w:rsidRDefault="00AB565C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lastRenderedPageBreak/>
        <w:t>Prioridade: Requisito essencial.</w:t>
      </w:r>
    </w:p>
    <w:p w14:paraId="1FB75F4F" w14:textId="77777777" w:rsidR="00455176" w:rsidRPr="00FF411A" w:rsidRDefault="00455176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</w:p>
    <w:p w14:paraId="4C06BAC7" w14:textId="62E71CC3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2" w:name="_Toc163933532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0</w:t>
      </w:r>
      <w:r w:rsidRPr="00FF411A">
        <w:rPr>
          <w:rFonts w:asciiTheme="minorHAnsi" w:hAnsiTheme="minorHAnsi" w:cstheme="minorHAnsi"/>
        </w:rPr>
        <w:t xml:space="preserve"> – Desmarcar consulta</w:t>
      </w:r>
      <w:bookmarkEnd w:id="12"/>
    </w:p>
    <w:p w14:paraId="17943D13" w14:textId="77777777" w:rsidR="00FF411A" w:rsidRPr="00FF411A" w:rsidRDefault="00FF411A" w:rsidP="006D0730">
      <w:pPr>
        <w:spacing w:line="360" w:lineRule="auto"/>
      </w:pPr>
    </w:p>
    <w:p w14:paraId="45E8DE90" w14:textId="6B909F20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38772A93" w14:textId="4EA90CCD" w:rsidR="00FF411A" w:rsidRPr="00FF411A" w:rsidRDefault="007E0F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desmarcar uma consulta no prazo com 72 horas de antecedência (restrição), a qual precisa estar marcada no sistema (restrição) para conseguir desmarcá-la. Após isso, o psicólogo será notificado que a consulta foi desmarcada (saída).</w:t>
      </w:r>
    </w:p>
    <w:p w14:paraId="24A6A0A1" w14:textId="77777777" w:rsidR="007E0F37" w:rsidRPr="00FF411A" w:rsidRDefault="007E0F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Prioridade: Requisito essencial.</w:t>
      </w:r>
    </w:p>
    <w:p w14:paraId="3129713A" w14:textId="77777777" w:rsidR="007E0F37" w:rsidRPr="00FF411A" w:rsidRDefault="007E0F37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0E3F2AFE" w14:textId="64FFB694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3" w:name="_Toc163933533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1</w:t>
      </w:r>
      <w:r w:rsidRPr="00FF411A">
        <w:rPr>
          <w:rFonts w:asciiTheme="minorHAnsi" w:hAnsiTheme="minorHAnsi" w:cstheme="minorHAnsi"/>
        </w:rPr>
        <w:t xml:space="preserve"> – Realizar pagamento</w:t>
      </w:r>
      <w:bookmarkEnd w:id="13"/>
    </w:p>
    <w:p w14:paraId="4844A1DF" w14:textId="77777777" w:rsidR="006D0730" w:rsidRPr="006D0730" w:rsidRDefault="006D0730" w:rsidP="006D0730">
      <w:pPr>
        <w:spacing w:line="360" w:lineRule="auto"/>
      </w:pPr>
    </w:p>
    <w:p w14:paraId="6AFDE314" w14:textId="6D03FF8A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4B056F94" w14:textId="7CB4E6CE" w:rsidR="007E0F37" w:rsidRPr="00FF411A" w:rsidRDefault="007E0F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</w:t>
      </w:r>
      <w:r w:rsidR="0043099F" w:rsidRPr="00FF411A">
        <w:rPr>
          <w:rFonts w:cstheme="minorHAnsi"/>
          <w:color w:val="auto"/>
          <w:sz w:val="24"/>
          <w:szCs w:val="24"/>
        </w:rPr>
        <w:t xml:space="preserve"> realizar o pagamento das consultas dentro do sistema no momento em que a mesma é marcada, onde o paciente deve escolher a forma de pagamento desejada (entrada), </w:t>
      </w:r>
      <w:r w:rsidR="004E4437" w:rsidRPr="00FF411A">
        <w:rPr>
          <w:rFonts w:cstheme="minorHAnsi"/>
          <w:color w:val="auto"/>
          <w:sz w:val="24"/>
          <w:szCs w:val="24"/>
        </w:rPr>
        <w:t xml:space="preserve">e </w:t>
      </w:r>
      <w:r w:rsidR="0043099F" w:rsidRPr="00FF411A">
        <w:rPr>
          <w:rFonts w:cstheme="minorHAnsi"/>
          <w:color w:val="auto"/>
          <w:sz w:val="24"/>
          <w:szCs w:val="24"/>
        </w:rPr>
        <w:t>após o psicólogo receber o pagamento (restrição), a consulta é confirmada (saída).</w:t>
      </w:r>
    </w:p>
    <w:p w14:paraId="4C4F992E" w14:textId="7B46400B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Prioridade: Requisito desejável.</w:t>
      </w:r>
    </w:p>
    <w:p w14:paraId="1477B388" w14:textId="77777777" w:rsidR="00DF75B2" w:rsidRPr="00FF411A" w:rsidRDefault="00DF75B2" w:rsidP="006D0730">
      <w:pPr>
        <w:spacing w:line="360" w:lineRule="auto"/>
        <w:rPr>
          <w:rFonts w:cstheme="minorHAnsi"/>
          <w:color w:val="auto"/>
          <w:sz w:val="24"/>
          <w:szCs w:val="24"/>
        </w:rPr>
      </w:pPr>
    </w:p>
    <w:p w14:paraId="40B5BE89" w14:textId="0AC094D6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4" w:name="_Toc163933534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2</w:t>
      </w:r>
      <w:r w:rsidRPr="00FF411A">
        <w:rPr>
          <w:rFonts w:asciiTheme="minorHAnsi" w:hAnsiTheme="minorHAnsi" w:cstheme="minorHAnsi"/>
        </w:rPr>
        <w:t xml:space="preserve"> – Receber lembrete</w:t>
      </w:r>
      <w:bookmarkEnd w:id="14"/>
    </w:p>
    <w:p w14:paraId="33104A75" w14:textId="77777777" w:rsidR="006D0730" w:rsidRPr="006D0730" w:rsidRDefault="006D0730" w:rsidP="00455176">
      <w:pPr>
        <w:spacing w:line="360" w:lineRule="auto"/>
        <w:jc w:val="both"/>
      </w:pPr>
    </w:p>
    <w:p w14:paraId="3A92623A" w14:textId="1CCF2E6D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1C3401DE" w14:textId="2D174CB9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enviar lembretes aos usuários do sistema sobre as informações da consulta, como, por exemplo, quando a mesma é confirmada ou desmarcada.</w:t>
      </w:r>
    </w:p>
    <w:p w14:paraId="7FBE6EF3" w14:textId="78DAE067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Prioridade: Requisito desejável.</w:t>
      </w:r>
    </w:p>
    <w:p w14:paraId="4AC1CFF1" w14:textId="77777777" w:rsidR="006D0730" w:rsidRPr="00FF411A" w:rsidRDefault="006D0730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4437C449" w14:textId="2B53CC67" w:rsidR="00F76EE2" w:rsidRDefault="00F76EE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5" w:name="_Toc163933535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3</w:t>
      </w:r>
      <w:r w:rsidRPr="00FF411A">
        <w:rPr>
          <w:rFonts w:asciiTheme="minorHAnsi" w:hAnsiTheme="minorHAnsi" w:cstheme="minorHAnsi"/>
        </w:rPr>
        <w:t xml:space="preserve"> </w:t>
      </w:r>
      <w:r w:rsidR="00055122" w:rsidRPr="00FF411A">
        <w:rPr>
          <w:rFonts w:asciiTheme="minorHAnsi" w:hAnsiTheme="minorHAnsi" w:cstheme="minorHAnsi"/>
        </w:rPr>
        <w:t>–</w:t>
      </w:r>
      <w:r w:rsidRPr="00FF411A">
        <w:rPr>
          <w:rFonts w:asciiTheme="minorHAnsi" w:hAnsiTheme="minorHAnsi" w:cstheme="minorHAnsi"/>
        </w:rPr>
        <w:t xml:space="preserve"> </w:t>
      </w:r>
      <w:r w:rsidR="00055122" w:rsidRPr="00FF411A">
        <w:rPr>
          <w:rFonts w:asciiTheme="minorHAnsi" w:hAnsiTheme="minorHAnsi" w:cstheme="minorHAnsi"/>
        </w:rPr>
        <w:t>Informar disponibilidade</w:t>
      </w:r>
      <w:bookmarkEnd w:id="15"/>
    </w:p>
    <w:p w14:paraId="676BA20E" w14:textId="77777777" w:rsidR="006D0730" w:rsidRPr="006D0730" w:rsidRDefault="006D0730" w:rsidP="006D0730">
      <w:pPr>
        <w:spacing w:line="360" w:lineRule="auto"/>
      </w:pPr>
    </w:p>
    <w:p w14:paraId="2E7E14EE" w14:textId="62EAB4F3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5804254E" w14:textId="72D2F934" w:rsidR="004E4437" w:rsidRPr="00FF411A" w:rsidRDefault="004E4437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 de informar a disponibilidade dos psicólogos para os pacientes terem acesso aos horários disponíveis para marcar as consultas.</w:t>
      </w:r>
    </w:p>
    <w:p w14:paraId="69C8A949" w14:textId="50EE2E7F" w:rsidR="00524C73" w:rsidRPr="00FF411A" w:rsidRDefault="00524C7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Prioridade: Requisito essencial.</w:t>
      </w:r>
    </w:p>
    <w:p w14:paraId="6866E97F" w14:textId="77777777" w:rsidR="00524C73" w:rsidRPr="00FF411A" w:rsidRDefault="00524C73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56A29D6F" w14:textId="3CBD109B" w:rsidR="00055122" w:rsidRDefault="0005512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6" w:name="_Toc163933536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4</w:t>
      </w:r>
      <w:r w:rsidRPr="00FF411A">
        <w:rPr>
          <w:rFonts w:asciiTheme="minorHAnsi" w:hAnsiTheme="minorHAnsi" w:cstheme="minorHAnsi"/>
        </w:rPr>
        <w:t xml:space="preserve"> – Aceitar e recusar consultas</w:t>
      </w:r>
      <w:bookmarkEnd w:id="16"/>
    </w:p>
    <w:p w14:paraId="3B1A0DBC" w14:textId="77777777" w:rsidR="006D0730" w:rsidRPr="006D0730" w:rsidRDefault="006D0730" w:rsidP="006D0730">
      <w:pPr>
        <w:spacing w:line="360" w:lineRule="auto"/>
      </w:pPr>
    </w:p>
    <w:p w14:paraId="376B5584" w14:textId="2DAE52D2" w:rsidR="00055122" w:rsidRPr="00FF411A" w:rsidRDefault="00524C7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Descrição:</w:t>
      </w:r>
    </w:p>
    <w:p w14:paraId="40C116EA" w14:textId="4F2F1823" w:rsidR="001E5487" w:rsidRDefault="00524C73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 w:rsidRPr="00FF411A">
        <w:rPr>
          <w:rFonts w:cstheme="minorHAnsi"/>
          <w:color w:val="auto"/>
          <w:sz w:val="24"/>
          <w:szCs w:val="24"/>
        </w:rPr>
        <w:t>Este requisito refere-se à funcionalidade</w:t>
      </w:r>
      <w:r w:rsidR="00B9379F" w:rsidRPr="00FF411A">
        <w:rPr>
          <w:rFonts w:cstheme="minorHAnsi"/>
          <w:color w:val="auto"/>
          <w:sz w:val="24"/>
          <w:szCs w:val="24"/>
        </w:rPr>
        <w:t>, a qual os psicólogos poderão aceitar ou recusar a solicitação de consulta feita pelo paciente para validar se a mesma será marcada.</w:t>
      </w:r>
      <w:r w:rsidR="001E5487" w:rsidRPr="00FF411A">
        <w:rPr>
          <w:rFonts w:cstheme="minorHAnsi"/>
          <w:color w:val="auto"/>
          <w:sz w:val="24"/>
          <w:szCs w:val="24"/>
        </w:rPr>
        <w:t xml:space="preserve"> Após isso, o paciente deverá receber uma notificação avisando se a consulta foi aceita ou não.</w:t>
      </w:r>
    </w:p>
    <w:p w14:paraId="4156E05B" w14:textId="25308B9A" w:rsidR="00455176" w:rsidRDefault="00455176" w:rsidP="00455176">
      <w:pPr>
        <w:spacing w:line="360" w:lineRule="auto"/>
        <w:ind w:left="36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Prioridade: Requisito essencial.</w:t>
      </w:r>
    </w:p>
    <w:p w14:paraId="29701C5F" w14:textId="77777777" w:rsidR="006D0730" w:rsidRPr="00FF411A" w:rsidRDefault="006D0730" w:rsidP="006D0730">
      <w:pPr>
        <w:spacing w:line="360" w:lineRule="auto"/>
        <w:ind w:left="360"/>
        <w:rPr>
          <w:rFonts w:cstheme="minorHAnsi"/>
          <w:color w:val="auto"/>
          <w:sz w:val="24"/>
          <w:szCs w:val="24"/>
        </w:rPr>
      </w:pPr>
    </w:p>
    <w:p w14:paraId="152D3F8A" w14:textId="60B10660" w:rsidR="00055122" w:rsidRPr="00FF411A" w:rsidRDefault="00055122" w:rsidP="006D0730">
      <w:pPr>
        <w:pStyle w:val="Ttulo2"/>
        <w:spacing w:line="360" w:lineRule="auto"/>
        <w:rPr>
          <w:rFonts w:cstheme="minorHAnsi"/>
          <w:szCs w:val="24"/>
        </w:rPr>
      </w:pPr>
      <w:bookmarkStart w:id="17" w:name="_Toc163933537"/>
      <w:r w:rsidRPr="00FF411A">
        <w:rPr>
          <w:rFonts w:cstheme="minorHAnsi"/>
          <w:szCs w:val="24"/>
        </w:rPr>
        <w:t>Módulo Pós-consulta</w:t>
      </w:r>
      <w:bookmarkEnd w:id="17"/>
    </w:p>
    <w:p w14:paraId="3727187B" w14:textId="1CD9FECC" w:rsidR="00D607D3" w:rsidRPr="00FF411A" w:rsidRDefault="00D607D3" w:rsidP="006D0730">
      <w:pPr>
        <w:spacing w:line="360" w:lineRule="auto"/>
        <w:ind w:left="360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Este módulo agrupa os requisitos pós-consulta.</w:t>
      </w:r>
    </w:p>
    <w:p w14:paraId="72B2E4FE" w14:textId="77777777" w:rsidR="00055122" w:rsidRPr="00FF411A" w:rsidRDefault="00055122" w:rsidP="006D0730">
      <w:pPr>
        <w:spacing w:line="360" w:lineRule="auto"/>
        <w:rPr>
          <w:rFonts w:cstheme="minorHAnsi"/>
          <w:sz w:val="24"/>
          <w:szCs w:val="24"/>
        </w:rPr>
      </w:pPr>
    </w:p>
    <w:p w14:paraId="4E0E6B7B" w14:textId="08E5A648" w:rsidR="00055122" w:rsidRDefault="0005512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8" w:name="_Toc163933538"/>
      <w:r w:rsidRPr="00FF411A">
        <w:rPr>
          <w:rFonts w:asciiTheme="minorHAnsi" w:hAnsiTheme="minorHAnsi" w:cstheme="minorHAnsi"/>
        </w:rPr>
        <w:t>RF 1</w:t>
      </w:r>
      <w:r w:rsidR="001B4870" w:rsidRPr="00FF411A">
        <w:rPr>
          <w:rFonts w:asciiTheme="minorHAnsi" w:hAnsiTheme="minorHAnsi" w:cstheme="minorHAnsi"/>
        </w:rPr>
        <w:t>5</w:t>
      </w:r>
      <w:r w:rsidRPr="00FF411A">
        <w:rPr>
          <w:rFonts w:asciiTheme="minorHAnsi" w:hAnsiTheme="minorHAnsi" w:cstheme="minorHAnsi"/>
        </w:rPr>
        <w:t xml:space="preserve"> – Fornecer feedbacks</w:t>
      </w:r>
      <w:bookmarkEnd w:id="18"/>
    </w:p>
    <w:p w14:paraId="135F6A77" w14:textId="77777777" w:rsidR="006D0730" w:rsidRPr="006D0730" w:rsidRDefault="006D0730" w:rsidP="006D0730">
      <w:pPr>
        <w:spacing w:line="360" w:lineRule="auto"/>
      </w:pPr>
    </w:p>
    <w:p w14:paraId="4E9CAABB" w14:textId="519BAA8D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Descrição:</w:t>
      </w:r>
    </w:p>
    <w:p w14:paraId="78A0DC77" w14:textId="44CEDA62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Esse requisito refere-se à funcionalidade de o paciente fornecer feedbacks após uma consulta com o objetivo de avaliar a qualidade do serviço prestado pelo psicólogo</w:t>
      </w:r>
    </w:p>
    <w:p w14:paraId="4E36C734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lastRenderedPageBreak/>
        <w:t xml:space="preserve">O sistema só deve permitir ao paciente fornecer um feedback após a conclusão de sua consulta, o mesmo poderá avaliar diversos aspectos, como a eficácia, empatia, qualidade do atendimento... </w:t>
      </w:r>
    </w:p>
    <w:p w14:paraId="2684E70A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 xml:space="preserve">O feedback fornecido deve ser registrado e ficar disponível no perfil do psicólogo para a visualização. </w:t>
      </w:r>
    </w:p>
    <w:p w14:paraId="5863B4F9" w14:textId="0C7D9881" w:rsidR="001E5487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Prioridade: Requisito importante</w:t>
      </w:r>
    </w:p>
    <w:p w14:paraId="2EAE8DA8" w14:textId="77777777" w:rsidR="006D0730" w:rsidRPr="00FF411A" w:rsidRDefault="006D0730" w:rsidP="006D0730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2CBD44AC" w14:textId="02D10632" w:rsidR="00D607D3" w:rsidRDefault="00D607D3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19" w:name="_Toc163933539"/>
      <w:r w:rsidRPr="00FF411A">
        <w:rPr>
          <w:rFonts w:asciiTheme="minorHAnsi" w:hAnsiTheme="minorHAnsi" w:cstheme="minorHAnsi"/>
        </w:rPr>
        <w:t>RF 16 – Acessar histórico de consultas</w:t>
      </w:r>
      <w:bookmarkEnd w:id="19"/>
    </w:p>
    <w:p w14:paraId="41A57D7B" w14:textId="77777777" w:rsidR="006D0730" w:rsidRPr="006D0730" w:rsidRDefault="006D0730" w:rsidP="006D0730">
      <w:pPr>
        <w:spacing w:line="360" w:lineRule="auto"/>
      </w:pPr>
    </w:p>
    <w:p w14:paraId="3F2F4EF6" w14:textId="394A83AB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Descrição:</w:t>
      </w:r>
    </w:p>
    <w:p w14:paraId="6760FA55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Esse requisito refere-se à funcionalidade de permitir que os pacientes acessem o histórico completo de suas consultas anteriores dentro do sistema, fornecendo uma visão geral do seu tratamento.</w:t>
      </w:r>
    </w:p>
    <w:p w14:paraId="0E707A68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O sistema deve possuir um espaço onde o paciente possa visualizar uma lista cronológica de todas suas consultas anteriores, nessa lista deve conter a data da consulta e o psicólogo.</w:t>
      </w:r>
    </w:p>
    <w:p w14:paraId="0C148E00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O acesso ao histórico de pesquisa é restrito ao próprio paciente e disponível apenas para visualização.</w:t>
      </w:r>
    </w:p>
    <w:p w14:paraId="6A173680" w14:textId="0B983B8B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Prioridade: Requisito importante</w:t>
      </w:r>
    </w:p>
    <w:p w14:paraId="73825FFF" w14:textId="77777777" w:rsidR="001E5487" w:rsidRPr="00FF411A" w:rsidRDefault="001E5487" w:rsidP="006D0730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7AA070FF" w14:textId="5413E6FC" w:rsidR="00055122" w:rsidRDefault="0005512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20" w:name="_Toc163933540"/>
      <w:r w:rsidRPr="00FF411A">
        <w:rPr>
          <w:rFonts w:asciiTheme="minorHAnsi" w:hAnsiTheme="minorHAnsi" w:cstheme="minorHAnsi"/>
        </w:rPr>
        <w:t>RF 1</w:t>
      </w:r>
      <w:r w:rsidR="00D607D3" w:rsidRPr="00FF411A">
        <w:rPr>
          <w:rFonts w:asciiTheme="minorHAnsi" w:hAnsiTheme="minorHAnsi" w:cstheme="minorHAnsi"/>
        </w:rPr>
        <w:t>7</w:t>
      </w:r>
      <w:r w:rsidRPr="00FF411A">
        <w:rPr>
          <w:rFonts w:asciiTheme="minorHAnsi" w:hAnsiTheme="minorHAnsi" w:cstheme="minorHAnsi"/>
        </w:rPr>
        <w:t xml:space="preserve"> – Entrar em contato pelo sistema</w:t>
      </w:r>
      <w:bookmarkEnd w:id="20"/>
    </w:p>
    <w:p w14:paraId="13246D59" w14:textId="77777777" w:rsidR="006D0730" w:rsidRPr="006D0730" w:rsidRDefault="006D0730" w:rsidP="006D0730">
      <w:pPr>
        <w:spacing w:line="360" w:lineRule="auto"/>
      </w:pPr>
    </w:p>
    <w:p w14:paraId="689BE6D0" w14:textId="3F25128F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Descrição:</w:t>
      </w:r>
    </w:p>
    <w:p w14:paraId="380DF40B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Este requisito refere-se à funcionalidade de permitir que os pacientes entrem em contato com os psicólogos através do sistema, facilitando a comunicação entre ambas as partes para tirar dúvidas ou solicitar informações adicionais.</w:t>
      </w:r>
    </w:p>
    <w:p w14:paraId="0A581142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O sistema deve fornecer um meio de comunicação direta, como um chat, para que o paciente consiga enviar mensagens ao psicólogo.</w:t>
      </w:r>
    </w:p>
    <w:p w14:paraId="6F9ABA7C" w14:textId="45596C92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lastRenderedPageBreak/>
        <w:t xml:space="preserve">O sistema deve notificar sobre a chegada de uma nova mensagem. </w:t>
      </w:r>
    </w:p>
    <w:p w14:paraId="6E79B973" w14:textId="1DF11904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Prioridade: Requisito desejável</w:t>
      </w:r>
    </w:p>
    <w:p w14:paraId="27EFE338" w14:textId="77777777" w:rsidR="001E5487" w:rsidRPr="00FF411A" w:rsidRDefault="001E5487" w:rsidP="006D0730">
      <w:pPr>
        <w:spacing w:line="360" w:lineRule="auto"/>
        <w:rPr>
          <w:rFonts w:cstheme="minorHAnsi"/>
          <w:sz w:val="24"/>
          <w:szCs w:val="24"/>
        </w:rPr>
      </w:pPr>
    </w:p>
    <w:p w14:paraId="78CC659F" w14:textId="3D116E52" w:rsidR="00055122" w:rsidRPr="00FF411A" w:rsidRDefault="00055122" w:rsidP="006D0730">
      <w:pPr>
        <w:pStyle w:val="Ttulo2"/>
        <w:spacing w:line="360" w:lineRule="auto"/>
        <w:rPr>
          <w:rFonts w:cstheme="minorHAnsi"/>
          <w:szCs w:val="24"/>
        </w:rPr>
      </w:pPr>
      <w:bookmarkStart w:id="21" w:name="_Toc163933541"/>
      <w:r w:rsidRPr="00FF411A">
        <w:rPr>
          <w:rFonts w:cstheme="minorHAnsi"/>
          <w:szCs w:val="24"/>
        </w:rPr>
        <w:t>Gerência do sistema</w:t>
      </w:r>
      <w:bookmarkEnd w:id="21"/>
      <w:r w:rsidRPr="00FF411A">
        <w:rPr>
          <w:rFonts w:cstheme="minorHAnsi"/>
          <w:szCs w:val="24"/>
        </w:rPr>
        <w:t xml:space="preserve"> </w:t>
      </w:r>
    </w:p>
    <w:p w14:paraId="45DACEA1" w14:textId="756A880C" w:rsidR="00D607D3" w:rsidRPr="00FF411A" w:rsidRDefault="00D607D3" w:rsidP="006D0730">
      <w:pPr>
        <w:spacing w:line="360" w:lineRule="auto"/>
        <w:ind w:left="360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Este módulo agrupa os requisitos para gerenciar o sistema.</w:t>
      </w:r>
    </w:p>
    <w:p w14:paraId="77449CC8" w14:textId="77777777" w:rsidR="00DF75B2" w:rsidRPr="00FF411A" w:rsidRDefault="00DF75B2" w:rsidP="006D0730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0E27EC27" w14:textId="27EB2401" w:rsidR="00055122" w:rsidRDefault="00055122" w:rsidP="006D0730">
      <w:pPr>
        <w:pStyle w:val="Ttulo3"/>
        <w:spacing w:line="360" w:lineRule="auto"/>
        <w:ind w:firstLine="360"/>
        <w:rPr>
          <w:rFonts w:asciiTheme="minorHAnsi" w:hAnsiTheme="minorHAnsi" w:cstheme="minorHAnsi"/>
        </w:rPr>
      </w:pPr>
      <w:bookmarkStart w:id="22" w:name="_Toc163933542"/>
      <w:r w:rsidRPr="00FF411A">
        <w:rPr>
          <w:rFonts w:asciiTheme="minorHAnsi" w:hAnsiTheme="minorHAnsi" w:cstheme="minorHAnsi"/>
        </w:rPr>
        <w:t>RF 1</w:t>
      </w:r>
      <w:r w:rsidR="00D607D3" w:rsidRPr="00FF411A">
        <w:rPr>
          <w:rFonts w:asciiTheme="minorHAnsi" w:hAnsiTheme="minorHAnsi" w:cstheme="minorHAnsi"/>
        </w:rPr>
        <w:t>8</w:t>
      </w:r>
      <w:r w:rsidRPr="00FF411A">
        <w:rPr>
          <w:rFonts w:asciiTheme="minorHAnsi" w:hAnsiTheme="minorHAnsi" w:cstheme="minorHAnsi"/>
        </w:rPr>
        <w:t xml:space="preserve"> – Implementar medidas de segurança</w:t>
      </w:r>
      <w:bookmarkEnd w:id="22"/>
      <w:r w:rsidR="001E5487" w:rsidRPr="00FF411A">
        <w:rPr>
          <w:rFonts w:asciiTheme="minorHAnsi" w:hAnsiTheme="minorHAnsi" w:cstheme="minorHAnsi"/>
        </w:rPr>
        <w:t xml:space="preserve"> </w:t>
      </w:r>
    </w:p>
    <w:p w14:paraId="05F7E82F" w14:textId="77777777" w:rsidR="00455176" w:rsidRPr="00455176" w:rsidRDefault="00455176" w:rsidP="00455176"/>
    <w:p w14:paraId="5727A265" w14:textId="77777777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Este requisito refere-se à funcionalidade de informar a usuário sobre a utilização e manipulação de seus dados.</w:t>
      </w:r>
    </w:p>
    <w:p w14:paraId="66AB7A66" w14:textId="268DE166" w:rsidR="001E5487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Após o usuário criar sua conta, o sistema deve informar sobre a atualização de seus dados através de um termo de ciência, o usuário só deve prosseguir apenas depois de ler e aceitar o termo proposto.</w:t>
      </w:r>
    </w:p>
    <w:p w14:paraId="76496193" w14:textId="76DE19A8" w:rsidR="00055122" w:rsidRPr="00FF411A" w:rsidRDefault="001E5487" w:rsidP="0045517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FF411A">
        <w:rPr>
          <w:rFonts w:cstheme="minorHAnsi"/>
          <w:sz w:val="24"/>
          <w:szCs w:val="24"/>
        </w:rPr>
        <w:t>Prioridade: Requisito essencial</w:t>
      </w:r>
    </w:p>
    <w:p w14:paraId="1430E258" w14:textId="77777777" w:rsidR="00FF3733" w:rsidRDefault="00FF3733" w:rsidP="00903C29"/>
    <w:p w14:paraId="3E7928F6" w14:textId="77777777" w:rsidR="002079A7" w:rsidRDefault="002079A7" w:rsidP="00903C29"/>
    <w:p w14:paraId="31EBA8F9" w14:textId="77777777" w:rsidR="002079A7" w:rsidRDefault="002079A7" w:rsidP="00903C29"/>
    <w:p w14:paraId="742EF8AF" w14:textId="77777777" w:rsidR="002079A7" w:rsidRDefault="002079A7" w:rsidP="00903C29"/>
    <w:p w14:paraId="3607916D" w14:textId="77777777" w:rsidR="002079A7" w:rsidRDefault="002079A7" w:rsidP="00903C29"/>
    <w:p w14:paraId="7A67A997" w14:textId="77777777" w:rsidR="002079A7" w:rsidRDefault="002079A7" w:rsidP="00903C29"/>
    <w:p w14:paraId="792F34B7" w14:textId="77777777" w:rsidR="002079A7" w:rsidRDefault="002079A7" w:rsidP="00903C29"/>
    <w:p w14:paraId="43EA9FFA" w14:textId="77777777" w:rsidR="002079A7" w:rsidRDefault="002079A7" w:rsidP="00903C29"/>
    <w:p w14:paraId="0BA699C2" w14:textId="77777777" w:rsidR="002079A7" w:rsidRDefault="002079A7" w:rsidP="00903C29">
      <w:pPr>
        <w:rPr>
          <w:b/>
          <w:color w:val="1F4E79" w:themeColor="accent1" w:themeShade="80"/>
          <w:sz w:val="28"/>
          <w:szCs w:val="28"/>
        </w:rPr>
      </w:pPr>
    </w:p>
    <w:p w14:paraId="37BDA6D5" w14:textId="39D3FA2A"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01B60C54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2C5A99C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003A8E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773EDE7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57AA00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97BC186" w14:textId="77777777" w:rsidTr="002F5967">
        <w:tc>
          <w:tcPr>
            <w:tcW w:w="1923" w:type="pct"/>
          </w:tcPr>
          <w:p w14:paraId="2AC9D0E4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B5F88C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B0E2A5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BBBEAB4" w14:textId="77777777" w:rsidR="006E5425" w:rsidRPr="002C5A42" w:rsidRDefault="006E5425" w:rsidP="00514CA3"/>
    <w:sectPr w:rsidR="006E5425" w:rsidRPr="002C5A42" w:rsidSect="0079736B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EBCE1" w14:textId="77777777" w:rsidR="0079736B" w:rsidRDefault="0079736B">
      <w:pPr>
        <w:spacing w:after="0" w:line="240" w:lineRule="auto"/>
      </w:pPr>
      <w:r>
        <w:separator/>
      </w:r>
    </w:p>
  </w:endnote>
  <w:endnote w:type="continuationSeparator" w:id="0">
    <w:p w14:paraId="2CF0750A" w14:textId="77777777" w:rsidR="0079736B" w:rsidRDefault="0079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F506E" w14:textId="77777777" w:rsidR="0079736B" w:rsidRDefault="0079736B">
      <w:pPr>
        <w:spacing w:after="0" w:line="240" w:lineRule="auto"/>
      </w:pPr>
      <w:r>
        <w:separator/>
      </w:r>
    </w:p>
  </w:footnote>
  <w:footnote w:type="continuationSeparator" w:id="0">
    <w:p w14:paraId="64C72656" w14:textId="77777777" w:rsidR="0079736B" w:rsidRDefault="0079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0AE59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EBF264" wp14:editId="27BEC53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9F9AA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41102"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BF264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5C9F9AA0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41102"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056772">
    <w:abstractNumId w:val="0"/>
  </w:num>
  <w:num w:numId="2" w16cid:durableId="201599908">
    <w:abstractNumId w:val="3"/>
  </w:num>
  <w:num w:numId="3" w16cid:durableId="163059438">
    <w:abstractNumId w:val="3"/>
    <w:lvlOverride w:ilvl="0">
      <w:startOverride w:val="1"/>
    </w:lvlOverride>
  </w:num>
  <w:num w:numId="4" w16cid:durableId="1181630140">
    <w:abstractNumId w:val="1"/>
  </w:num>
  <w:num w:numId="5" w16cid:durableId="1566263017">
    <w:abstractNumId w:val="2"/>
  </w:num>
  <w:num w:numId="6" w16cid:durableId="2099400102">
    <w:abstractNumId w:val="1"/>
  </w:num>
  <w:num w:numId="7" w16cid:durableId="588344718">
    <w:abstractNumId w:val="1"/>
  </w:num>
  <w:num w:numId="8" w16cid:durableId="64569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6F"/>
    <w:rsid w:val="00003775"/>
    <w:rsid w:val="00034250"/>
    <w:rsid w:val="0004372E"/>
    <w:rsid w:val="000475A1"/>
    <w:rsid w:val="00052A26"/>
    <w:rsid w:val="00055122"/>
    <w:rsid w:val="00080F7E"/>
    <w:rsid w:val="0008395E"/>
    <w:rsid w:val="00084480"/>
    <w:rsid w:val="00093DFF"/>
    <w:rsid w:val="00094F6F"/>
    <w:rsid w:val="000A2436"/>
    <w:rsid w:val="000A4986"/>
    <w:rsid w:val="000F39C8"/>
    <w:rsid w:val="00111E55"/>
    <w:rsid w:val="00124270"/>
    <w:rsid w:val="001249A2"/>
    <w:rsid w:val="00146BD8"/>
    <w:rsid w:val="0015297D"/>
    <w:rsid w:val="00163080"/>
    <w:rsid w:val="00173D71"/>
    <w:rsid w:val="00190F61"/>
    <w:rsid w:val="001A5A3E"/>
    <w:rsid w:val="001B3534"/>
    <w:rsid w:val="001B4870"/>
    <w:rsid w:val="001C72E1"/>
    <w:rsid w:val="001D018C"/>
    <w:rsid w:val="001E247D"/>
    <w:rsid w:val="001E5487"/>
    <w:rsid w:val="001F2A88"/>
    <w:rsid w:val="00205524"/>
    <w:rsid w:val="002079A7"/>
    <w:rsid w:val="002205E7"/>
    <w:rsid w:val="00230A92"/>
    <w:rsid w:val="00241102"/>
    <w:rsid w:val="0026715B"/>
    <w:rsid w:val="00271E56"/>
    <w:rsid w:val="00274FCA"/>
    <w:rsid w:val="002B48F2"/>
    <w:rsid w:val="002C5A42"/>
    <w:rsid w:val="002D5854"/>
    <w:rsid w:val="002F5967"/>
    <w:rsid w:val="00326605"/>
    <w:rsid w:val="00327BEF"/>
    <w:rsid w:val="00330056"/>
    <w:rsid w:val="00341E25"/>
    <w:rsid w:val="00342AF5"/>
    <w:rsid w:val="00355281"/>
    <w:rsid w:val="0037771C"/>
    <w:rsid w:val="00377D7E"/>
    <w:rsid w:val="003830F0"/>
    <w:rsid w:val="003B7391"/>
    <w:rsid w:val="003C25BB"/>
    <w:rsid w:val="003C7E74"/>
    <w:rsid w:val="003D4812"/>
    <w:rsid w:val="00404A9B"/>
    <w:rsid w:val="00417848"/>
    <w:rsid w:val="0043099F"/>
    <w:rsid w:val="004322E6"/>
    <w:rsid w:val="00451A14"/>
    <w:rsid w:val="00455176"/>
    <w:rsid w:val="00473436"/>
    <w:rsid w:val="00474C4E"/>
    <w:rsid w:val="004944A7"/>
    <w:rsid w:val="004B3E54"/>
    <w:rsid w:val="004B7B8B"/>
    <w:rsid w:val="004D1C0B"/>
    <w:rsid w:val="004E3DF3"/>
    <w:rsid w:val="004E4437"/>
    <w:rsid w:val="004F76B8"/>
    <w:rsid w:val="00514CA3"/>
    <w:rsid w:val="00515972"/>
    <w:rsid w:val="00524C73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620ED1"/>
    <w:rsid w:val="00630B86"/>
    <w:rsid w:val="00643F39"/>
    <w:rsid w:val="0065115B"/>
    <w:rsid w:val="00661860"/>
    <w:rsid w:val="00683FAF"/>
    <w:rsid w:val="006A7E89"/>
    <w:rsid w:val="006C62F5"/>
    <w:rsid w:val="006D0730"/>
    <w:rsid w:val="006D36FD"/>
    <w:rsid w:val="006D59CC"/>
    <w:rsid w:val="006E5425"/>
    <w:rsid w:val="0071064E"/>
    <w:rsid w:val="00713EC5"/>
    <w:rsid w:val="007243B8"/>
    <w:rsid w:val="00735BB2"/>
    <w:rsid w:val="00742E55"/>
    <w:rsid w:val="007675BD"/>
    <w:rsid w:val="00777B42"/>
    <w:rsid w:val="0079736B"/>
    <w:rsid w:val="007B2E09"/>
    <w:rsid w:val="007C0D22"/>
    <w:rsid w:val="007C5632"/>
    <w:rsid w:val="007D51C7"/>
    <w:rsid w:val="007D6440"/>
    <w:rsid w:val="007E0F37"/>
    <w:rsid w:val="007E3331"/>
    <w:rsid w:val="007F3CB0"/>
    <w:rsid w:val="007F5DAC"/>
    <w:rsid w:val="00803275"/>
    <w:rsid w:val="0082226E"/>
    <w:rsid w:val="00842CFE"/>
    <w:rsid w:val="00871451"/>
    <w:rsid w:val="0088265B"/>
    <w:rsid w:val="00887740"/>
    <w:rsid w:val="0089714E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360B2"/>
    <w:rsid w:val="00993C21"/>
    <w:rsid w:val="009A00B0"/>
    <w:rsid w:val="009A3F44"/>
    <w:rsid w:val="009A77A0"/>
    <w:rsid w:val="009C58BE"/>
    <w:rsid w:val="009E27BD"/>
    <w:rsid w:val="00A04870"/>
    <w:rsid w:val="00A23B48"/>
    <w:rsid w:val="00A42468"/>
    <w:rsid w:val="00A74AA3"/>
    <w:rsid w:val="00A81859"/>
    <w:rsid w:val="00A930C5"/>
    <w:rsid w:val="00AA38BC"/>
    <w:rsid w:val="00AB565C"/>
    <w:rsid w:val="00AE0791"/>
    <w:rsid w:val="00AF03EB"/>
    <w:rsid w:val="00B13A66"/>
    <w:rsid w:val="00B2175B"/>
    <w:rsid w:val="00B22CFB"/>
    <w:rsid w:val="00B37E7D"/>
    <w:rsid w:val="00B915D0"/>
    <w:rsid w:val="00B9379F"/>
    <w:rsid w:val="00BB4771"/>
    <w:rsid w:val="00BC74DA"/>
    <w:rsid w:val="00BE19D4"/>
    <w:rsid w:val="00BF3C1D"/>
    <w:rsid w:val="00C04900"/>
    <w:rsid w:val="00C50926"/>
    <w:rsid w:val="00C61465"/>
    <w:rsid w:val="00CA00E6"/>
    <w:rsid w:val="00CA2AAB"/>
    <w:rsid w:val="00CA5EE2"/>
    <w:rsid w:val="00CC43A8"/>
    <w:rsid w:val="00CE2608"/>
    <w:rsid w:val="00D0703B"/>
    <w:rsid w:val="00D15DA4"/>
    <w:rsid w:val="00D264BA"/>
    <w:rsid w:val="00D54A19"/>
    <w:rsid w:val="00D607D3"/>
    <w:rsid w:val="00DC42DA"/>
    <w:rsid w:val="00DE496E"/>
    <w:rsid w:val="00DF3B01"/>
    <w:rsid w:val="00DF75B2"/>
    <w:rsid w:val="00E14302"/>
    <w:rsid w:val="00E2495E"/>
    <w:rsid w:val="00E24A8D"/>
    <w:rsid w:val="00E2520C"/>
    <w:rsid w:val="00E52D6C"/>
    <w:rsid w:val="00E8091A"/>
    <w:rsid w:val="00E953E6"/>
    <w:rsid w:val="00E954ED"/>
    <w:rsid w:val="00E96407"/>
    <w:rsid w:val="00ED1517"/>
    <w:rsid w:val="00ED3F8B"/>
    <w:rsid w:val="00ED50FD"/>
    <w:rsid w:val="00EE3A96"/>
    <w:rsid w:val="00F04804"/>
    <w:rsid w:val="00F67A28"/>
    <w:rsid w:val="00F75E97"/>
    <w:rsid w:val="00F76EE2"/>
    <w:rsid w:val="00FC148A"/>
    <w:rsid w:val="00FD7CCE"/>
    <w:rsid w:val="00FE3E73"/>
    <w:rsid w:val="00FF06FF"/>
    <w:rsid w:val="00FF3733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3D36B"/>
  <w15:docId w15:val="{FC71A983-54DA-47B9-A1D1-034D3D6C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3C1E1D"/>
    <w:rsid w:val="00452AE2"/>
    <w:rsid w:val="004B0535"/>
    <w:rsid w:val="004E1F11"/>
    <w:rsid w:val="00552229"/>
    <w:rsid w:val="00570693"/>
    <w:rsid w:val="005F3218"/>
    <w:rsid w:val="006B5661"/>
    <w:rsid w:val="006F0D41"/>
    <w:rsid w:val="00704804"/>
    <w:rsid w:val="00767EF4"/>
    <w:rsid w:val="007A3602"/>
    <w:rsid w:val="00836896"/>
    <w:rsid w:val="00851622"/>
    <w:rsid w:val="00970072"/>
    <w:rsid w:val="00A244A1"/>
    <w:rsid w:val="00A52B08"/>
    <w:rsid w:val="00A76D90"/>
    <w:rsid w:val="00AA2860"/>
    <w:rsid w:val="00AB077F"/>
    <w:rsid w:val="00B42A3E"/>
    <w:rsid w:val="00B51C0B"/>
    <w:rsid w:val="00BE7F96"/>
    <w:rsid w:val="00D32ED5"/>
    <w:rsid w:val="00D42FA9"/>
    <w:rsid w:val="00D76615"/>
    <w:rsid w:val="00DC7EB2"/>
    <w:rsid w:val="00E42719"/>
    <w:rsid w:val="00E57F53"/>
    <w:rsid w:val="00ED3A64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AA99DE-AE97-43F0-88C0-26F6001E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</TotalTime>
  <Pages>9</Pages>
  <Words>1662</Words>
  <Characters>8975</Characters>
  <Application>Microsoft Office Word</Application>
  <DocSecurity>0</DocSecurity>
  <Lines>74</Lines>
  <Paragraphs>21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Matheus Sousa</cp:lastModifiedBy>
  <cp:revision>6</cp:revision>
  <cp:lastPrinted>2024-04-14T00:45:00Z</cp:lastPrinted>
  <dcterms:created xsi:type="dcterms:W3CDTF">2024-04-14T00:28:00Z</dcterms:created>
  <dcterms:modified xsi:type="dcterms:W3CDTF">2024-04-14T00:45:00Z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